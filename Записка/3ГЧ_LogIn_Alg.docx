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DAF" w:rsidRDefault="00A823A2" w:rsidP="005D3DAF">
      <w:pPr>
        <w:pStyle w:val="ab"/>
      </w:pPr>
      <w:bookmarkStart w:id="0" w:name="_GoBack"/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4336</wp:posOffset>
                </wp:positionH>
                <wp:positionV relativeFrom="paragraph">
                  <wp:posOffset>-78740</wp:posOffset>
                </wp:positionV>
                <wp:extent cx="14235365" cy="10000615"/>
                <wp:effectExtent l="0" t="0" r="33655" b="19685"/>
                <wp:wrapNone/>
                <wp:docPr id="740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35365" cy="10000615"/>
                          <a:chOff x="112" y="145"/>
                          <a:chExt cx="23586" cy="16618"/>
                        </a:xfrm>
                      </wpg:grpSpPr>
                      <wpg:grpSp>
                        <wpg:cNvPr id="741" name="Group 86"/>
                        <wpg:cNvGrpSpPr>
                          <a:grpSpLocks/>
                        </wpg:cNvGrpSpPr>
                        <wpg:grpSpPr bwMode="auto">
                          <a:xfrm>
                            <a:off x="112" y="145"/>
                            <a:ext cx="23586" cy="16618"/>
                            <a:chOff x="112" y="145"/>
                            <a:chExt cx="23586" cy="16618"/>
                          </a:xfrm>
                        </wpg:grpSpPr>
                        <wpg:grpSp>
                          <wpg:cNvPr id="742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112" y="145"/>
                              <a:ext cx="23586" cy="16618"/>
                              <a:chOff x="112" y="145"/>
                              <a:chExt cx="23586" cy="16618"/>
                            </a:xfrm>
                          </wpg:grpSpPr>
                          <wpg:grpSp>
                            <wpg:cNvPr id="743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" y="145"/>
                                <a:ext cx="23586" cy="16618"/>
                                <a:chOff x="112" y="145"/>
                                <a:chExt cx="23586" cy="16618"/>
                              </a:xfrm>
                            </wpg:grpSpPr>
                            <wpg:grpSp>
                              <wpg:cNvPr id="744" name="Group 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" y="145"/>
                                  <a:ext cx="23586" cy="16618"/>
                                  <a:chOff x="96" y="96"/>
                                  <a:chExt cx="23586" cy="16618"/>
                                </a:xfrm>
                              </wpg:grpSpPr>
                              <wpg:grpSp>
                                <wpg:cNvPr id="745" name="Group 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" y="96"/>
                                    <a:ext cx="23586" cy="16618"/>
                                    <a:chOff x="96" y="96"/>
                                    <a:chExt cx="23586" cy="16618"/>
                                  </a:xfrm>
                                </wpg:grpSpPr>
                                <wps:wsp>
                                  <wps:cNvPr id="746" name="Rectangle 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580" y="-3388"/>
                                      <a:ext cx="16618" cy="23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47" name="Line 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826" y="13608"/>
                                      <a:ext cx="1" cy="14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8" name="Line 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73" y="14455"/>
                                      <a:ext cx="6402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9" name="Line 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4445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0" name="Line 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5863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1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6713" y="13608"/>
                                      <a:ext cx="1" cy="3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2" name="Lin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0" y="13615"/>
                                      <a:ext cx="1" cy="30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3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15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4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643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5" name="Rectangl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39" y="14756"/>
                                      <a:ext cx="458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03155B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Изм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6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856" y="14756"/>
                                      <a:ext cx="571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03155B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7" name="Rectangle 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87" y="14756"/>
                                      <a:ext cx="133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03155B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8" name="Rectangle 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96" y="14756"/>
                                      <a:ext cx="796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03155B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9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737" y="14756"/>
                                      <a:ext cx="519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03155B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en-US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60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12" y="15610"/>
                                      <a:ext cx="503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A27CA9" w:rsidRDefault="00A823A2" w:rsidP="00A823A2">
                                        <w:pPr>
                                          <w:pStyle w:val="ab"/>
                                          <w:jc w:val="left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4E4B6C">
                                          <w:rPr>
                                            <w:rFonts w:ascii="Times New Roman" w:hAnsi="Times New Roma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61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00" y="15609"/>
                                      <a:ext cx="592" cy="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4E4B6C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4E4B6C"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62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23" y="13839"/>
                                      <a:ext cx="6308" cy="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E06A6A" w:rsidRDefault="00A823A2" w:rsidP="00A823A2">
                                        <w:pPr>
                                          <w:pStyle w:val="ab"/>
                                          <w:rPr>
                                            <w:rFonts w:ascii="Journal" w:hAnsi="Journal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63" name="Lin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96" y="14738"/>
                                      <a:ext cx="29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4" name="Lin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24" y="1502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5" name="Line 2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73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6" name="Lin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8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7" name="Lin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58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768" name="Group 2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03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69" name="Rectangle 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823A2" w:rsidRPr="00774409" w:rsidRDefault="00A823A2" w:rsidP="00A823A2">
                                          <w:pPr>
                                            <w:pStyle w:val="ab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0" name="Rectangle 2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823A2" w:rsidRPr="00721D08" w:rsidRDefault="00A823A2" w:rsidP="00A823A2">
                                          <w:pPr>
                                            <w:pStyle w:val="ab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721D08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Белькевич</w:t>
                                          </w:r>
                                          <w:proofErr w:type="spellEnd"/>
                                          <w:r w:rsidRPr="00721D08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Р.И.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71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31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72" name="Rectangle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823A2" w:rsidRPr="00774409" w:rsidRDefault="00A823A2" w:rsidP="00A823A2">
                                          <w:pPr>
                                            <w:pStyle w:val="ab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3" name="Rectangle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823A2" w:rsidRPr="00721D08" w:rsidRDefault="00A823A2" w:rsidP="00A823A2">
                                          <w:pPr>
                                            <w:pStyle w:val="af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Блинова</w:t>
                                          </w:r>
                                          <w:proofErr w:type="spellEnd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Е.А.</w:t>
                                          </w:r>
                                        </w:p>
                                        <w:p w:rsidR="00A823A2" w:rsidRPr="00721D08" w:rsidRDefault="00A823A2" w:rsidP="00A823A2">
                                          <w:pPr>
                                            <w:pStyle w:val="ab"/>
                                            <w:rPr>
                                              <w:rFonts w:ascii="Times New Roman" w:hAnsi="Times New Roma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74" name="Group 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59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75" name="Rectangle 3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823A2" w:rsidRPr="00774409" w:rsidRDefault="00A823A2" w:rsidP="00A823A2">
                                          <w:pPr>
                                            <w:pStyle w:val="ab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6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823A2" w:rsidRPr="00721D08" w:rsidRDefault="00A823A2" w:rsidP="00A823A2">
                                          <w:pPr>
                                            <w:pStyle w:val="af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Блинова</w:t>
                                          </w:r>
                                          <w:proofErr w:type="spellEnd"/>
                                          <w:r w:rsidRPr="00721D08"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Е.А.</w:t>
                                          </w:r>
                                        </w:p>
                                        <w:p w:rsidR="00A823A2" w:rsidRPr="00721D08" w:rsidRDefault="00A823A2" w:rsidP="00A823A2">
                                          <w:pPr>
                                            <w:pStyle w:val="ab"/>
                                            <w:rPr>
                                              <w:rFonts w:ascii="Times New Roman" w:hAnsi="Times New Roman"/>
                                              <w:sz w:val="2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77" name="Group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173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78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823A2" w:rsidRPr="00774409" w:rsidRDefault="00A823A2" w:rsidP="00A823A2">
                                          <w:pPr>
                                            <w:pStyle w:val="ab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9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823A2" w:rsidRPr="00774409" w:rsidRDefault="00A823A2" w:rsidP="00A823A2">
                                          <w:pPr>
                                            <w:pStyle w:val="ab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Жиляк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Н.А.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80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450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81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823A2" w:rsidRPr="00774409" w:rsidRDefault="00A823A2" w:rsidP="00A823A2">
                                          <w:pPr>
                                            <w:pStyle w:val="ab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2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823A2" w:rsidRPr="00774409" w:rsidRDefault="00A823A2" w:rsidP="00A823A2">
                                          <w:pPr>
                                            <w:pStyle w:val="ab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Смелов В.В.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83" name="Line 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2" y="14470"/>
                                      <a:ext cx="1" cy="22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84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4514"/>
                                      <a:ext cx="3264" cy="1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E06A6A" w:rsidRDefault="00A823A2" w:rsidP="00A823A2">
                                        <w:pPr>
                                          <w:pStyle w:val="ab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85" name="Line 4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689" y="15589"/>
                                      <a:ext cx="29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86" name="Line 4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284" y="15872"/>
                                      <a:ext cx="639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87" name="Line 4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2381" y="14470"/>
                                      <a:ext cx="3" cy="111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88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03155B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Лит</w:t>
                                        </w:r>
                                        <w:proofErr w:type="spellEnd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89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845" y="15610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4E4B6C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Листов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90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601" y="15610"/>
                                      <a:ext cx="804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4E4B6C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91" name="Line 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0966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92" name="Line 5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249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93" name="Rectangle 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6098"/>
                                      <a:ext cx="2910" cy="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E06A6A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rFonts w:ascii="Journal" w:hAnsi="Journal"/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94" name="Lin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604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95" name="Lin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388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96" name="Lin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1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97" name="Lin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5305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798" name="Group 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87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99" name="Rectangle 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823A2" w:rsidRPr="00E06A6A" w:rsidRDefault="00A823A2" w:rsidP="00A823A2">
                                          <w:pPr>
                                            <w:pStyle w:val="ab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0" name="Rectangle 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823A2" w:rsidRPr="00E06A6A" w:rsidRDefault="00A823A2" w:rsidP="00A823A2">
                                          <w:pPr>
                                            <w:pStyle w:val="ab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01" name="Line 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533" y="14462"/>
                                      <a:ext cx="3" cy="11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02" name="Rectangle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03155B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Масса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03" name="Rectangle 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4478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03155B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</w:pPr>
                                        <w:r w:rsidRPr="0003155B">
                                          <w:rPr>
                                            <w:rFonts w:ascii="Times New Roman" w:hAnsi="Times New Roman"/>
                                            <w:sz w:val="18"/>
                                          </w:rPr>
                                          <w:t>Масштаб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04" name="Lin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1816" y="15595"/>
                                      <a:ext cx="1" cy="2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05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5933"/>
                                      <a:ext cx="3264" cy="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E06A6A" w:rsidRDefault="00A823A2" w:rsidP="00A823A2">
                                        <w:pPr>
                                          <w:pStyle w:val="ab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06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5033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E06A6A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07" name="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5033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823A2" w:rsidRPr="00E06A6A" w:rsidRDefault="00A823A2" w:rsidP="00A823A2">
                                        <w:pPr>
                                          <w:pStyle w:val="ab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08" name="Lin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316" y="1444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809" name="Line 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15" y="13599"/>
                                    <a:ext cx="1" cy="30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10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87" y="13883"/>
                                  <a:ext cx="6002" cy="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823A2" w:rsidRPr="003C1661" w:rsidRDefault="00A823A2" w:rsidP="00A823A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ДП 0</w:t>
                                    </w:r>
                                    <w:r w:rsidR="000D3BE4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3</w:t>
                                    </w: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.0</w:t>
                                    </w:r>
                                    <w:r w:rsidR="001D044A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11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15" y="16119"/>
                                <a:ext cx="2762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C6283" w:rsidRPr="003C2ECD" w:rsidRDefault="004C6283" w:rsidP="004C6283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 w:rsidRPr="003C2ECD">
                                    <w:rPr>
                                      <w:rFonts w:ascii="Times New Roman" w:hAnsi="Times New Roman"/>
                                    </w:rPr>
                                    <w:t>БГТУ</w:t>
                                  </w:r>
                                  <w:r w:rsidRPr="003C2ECD"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</w:t>
                                  </w:r>
                                  <w:r w:rsidRPr="003C2ECD">
                                    <w:rPr>
                                      <w:rFonts w:ascii="Times New Roman" w:hAnsi="Times New Roman"/>
                                      <w:color w:val="000000"/>
                                      <w:szCs w:val="28"/>
                                      <w:shd w:val="clear" w:color="auto" w:fill="FFFFFF"/>
                                    </w:rPr>
                                    <w:t>844190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Cs w:val="28"/>
                                      <w:shd w:val="clear" w:color="auto" w:fill="FFFFFF"/>
                                      <w:lang w:val="ru-RU"/>
                                    </w:rPr>
                                    <w:t>30, 2017</w:t>
                                  </w:r>
                                </w:p>
                                <w:p w:rsidR="004C6283" w:rsidRPr="000C5B2C" w:rsidRDefault="004C6283" w:rsidP="004C6283"/>
                                <w:p w:rsidR="004C6283" w:rsidRPr="000C5B2C" w:rsidRDefault="004C6283" w:rsidP="004C6283"/>
                                <w:p w:rsidR="00A823A2" w:rsidRPr="00B21157" w:rsidRDefault="00A823A2" w:rsidP="00A823A2">
                                  <w:pPr>
                                    <w:jc w:val="center"/>
                                    <w:rPr>
                                      <w:i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812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95" y="14652"/>
                              <a:ext cx="3264" cy="1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23A2" w:rsidRPr="00AB2144" w:rsidRDefault="00A823A2" w:rsidP="00A823A2">
                                <w:pPr>
                                  <w:jc w:val="center"/>
                                  <w:rPr>
                                    <w:i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Cs w:val="28"/>
                                    <w:lang w:val="ru-RU"/>
                                  </w:rPr>
                                  <w:t>Схема алгоритма входа в систему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1036" y="15097"/>
                            <a:ext cx="33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3A2" w:rsidRPr="00B21157" w:rsidRDefault="00A823A2" w:rsidP="00A823A2">
                              <w:pPr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</w:pPr>
                              <w:r w:rsidRPr="00B21157"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  <w:t>У</w:t>
                              </w:r>
                            </w:p>
                            <w:p w:rsidR="00A823A2" w:rsidRPr="00774409" w:rsidRDefault="00A823A2" w:rsidP="00A823A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left:0;text-align:left;margin-left:.35pt;margin-top:-6.2pt;width:1120.9pt;height:787.45pt;z-index:251669504" coordorigin="112,145" coordsize="23586,1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">
                <v:group id="Group 86" o:spid="_x0000_s1027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lE/8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b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qUT/xgAAANwA&#10;AAAPAAAAAAAAAAAAAAAAAKoCAABkcnMvZG93bnJldi54bWxQSwUGAAAAAAQABAD6AAAAnQMAAAAA&#10;">
                  <v:group id="Group 85" o:spid="_x0000_s1028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  <v:group id="Group 84" o:spid="_x0000_s1029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      <v:group id="Group 2" o:spid="_x0000_s1030" style="position:absolute;left:112;top:145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7nZ8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WsF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3udnxgAAANwA&#10;AAAPAAAAAAAAAAAAAAAAAKoCAABkcnMvZG93bnJldi54bWxQSwUGAAAAAAQABAD6AAAAnQMAAAAA&#10;">
                        <v:group id="Group 3" o:spid="_x0000_s1031" style="position:absolute;left:96;top:96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JC/M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LR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kkL8xgAAANwA&#10;AAAPAAAAAAAAAAAAAAAAAKoCAABkcnMvZG93bnJldi54bWxQSwUGAAAAAAQABAD6AAAAnQMAAAAA&#10;">
                          <v:rect id="Rectangle 4" o:spid="_x0000_s1032" style="position:absolute;left:3580;top:-3388;width:16618;height:235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J7ZMUA&#10;AADcAAAADwAAAGRycy9kb3ducmV2LnhtbESP0WrCQBRE3wX/YbkF33RjK1qiq4jQGhAKGj/gNntN&#10;Qnfvhuwa0369KxR8HGbmDLPa9NaIjlpfO1YwnSQgiAunay4VnPOP8TsIH5A1Gsek4Jc8bNbDwQpT&#10;7W58pO4UShEh7FNUUIXQpFL6oiKLfuIa4uhdXGsxRNmWUrd4i3Br5GuSzKXFmuNChQ3tKip+Tler&#10;YPfXZfqrzL9zfzCLz2m2r831TanRS79dggjUh2f4v51pBYvZHB5n4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ntkxQAAANwAAAAPAAAAAAAAAAAAAAAAAJgCAABkcnMv&#10;ZG93bnJldi54bWxQSwUGAAAAAAQABAD1AAAAigMAAAAA&#10;" filled="f" strokeweight="2pt"/>
                          <v:line id="Line 5" o:spid="_x0000_s1033" style="position:absolute;visibility:visible;mso-wrap-style:square" from="13826,13608" to="13827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HmM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i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7x5jDAAAA3AAAAA8AAAAAAAAAAAAA&#10;AAAAoQIAAGRycy9kb3ducmV2LnhtbFBLBQYAAAAABAAEAPkAAACRAwAAAAA=&#10;" strokeweight="2pt"/>
                          <v:line id="Line 6" o:spid="_x0000_s1034" style="position:absolute;visibility:visible;mso-wrap-style:square" from="17273,14455" to="23675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T6r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kU+q9AAAA3AAAAA8AAAAAAAAAAAAAAAAAoQIA&#10;AGRycy9kb3ducmV2LnhtbFBLBQYAAAAABAAEAPkAAACLAwAAAAA=&#10;" strokeweight="2pt"/>
                          <v:line id="Line 7" o:spid="_x0000_s1035" style="position:absolute;visibility:visible;mso-wrap-style:square" from="14445,13615" to="14446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2c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o9nHDAAAA3AAAAA8AAAAAAAAAAAAA&#10;AAAAoQIAAGRycy9kb3ducmV2LnhtbFBLBQYAAAAABAAEAPkAAACRAwAAAAA=&#10;" strokeweight="2pt"/>
                          <v:line id="Line 8" o:spid="_x0000_s1036" style="position:absolute;visibility:visible;mso-wrap-style:square" from="15863,13615" to="1586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JM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v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GLyTG9AAAA3AAAAA8AAAAAAAAAAAAAAAAAoQIA&#10;AGRycy9kb3ducmV2LnhtbFBLBQYAAAAABAAEAPkAAACLAwAAAAA=&#10;" strokeweight="2pt"/>
                          <v:line id="Line 9" o:spid="_x0000_s1037" style="position:absolute;visibility:visible;mso-wrap-style:square" from="16713,13608" to="1671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sq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HbKrAAAAA3AAAAA8AAAAAAAAAAAAAAAAA&#10;oQIAAGRycy9kb3ducmV2LnhtbFBLBQYAAAAABAAEAPkAAACOAwAAAAA=&#10;" strokeweight="2pt"/>
                          <v:line id="Line 10" o:spid="_x0000_s1038" style="position:absolute;visibility:visible;mso-wrap-style:square" from="17280,13615" to="17281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            <v:line id="Line 11" o:spid="_x0000_s1039" style="position:absolute;visibility:visible;mso-wrap-style:square" from="13316,16156" to="17270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rV9c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a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rV9cUAAADcAAAADwAAAAAAAAAA&#10;AAAAAAChAgAAZHJzL2Rvd25yZXYueG1sUEsFBgAAAAAEAAQA+QAAAJMDAAAAAA==&#10;" strokeweight="1pt"/>
                          <v:line id="Line 12" o:spid="_x0000_s1040" style="position:absolute;visibility:visible;mso-wrap-style:square" from="13316,16439" to="1727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NNgc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a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NNgcUAAADcAAAADwAAAAAAAAAA&#10;AAAAAAChAgAAZHJzL2Rvd25yZXYueG1sUEsFBgAAAAAEAAQA+QAAAJMDAAAAAA==&#10;" strokeweight="1pt"/>
                          <v:rect id="Rectangle 13" o:spid="_x0000_s1041" style="position:absolute;left:13339;top:1475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nls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p/x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2eW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823A2" w:rsidRPr="0003155B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4" o:spid="_x0000_s1042" style="position:absolute;left:13856;top:1475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823A2" w:rsidRPr="0003155B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5" o:spid="_x0000_s1043" style="position:absolute;left:14487;top:1475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ce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T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x6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823A2" w:rsidRPr="0003155B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6" o:spid="_x0000_s1044" style="position:absolute;left:15896;top:1475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rICM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a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rICMAAAADc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823A2" w:rsidRPr="0003155B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17" o:spid="_x0000_s1045" style="position:absolute;left:16737;top:1475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823A2" w:rsidRPr="0003155B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6" style="position:absolute;left:20712;top:1561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Os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QDrO+AAAA3A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A823A2" w:rsidRPr="00A27CA9" w:rsidRDefault="00A823A2" w:rsidP="00A823A2">
                                  <w:pPr>
                                    <w:pStyle w:val="ab"/>
                                    <w:jc w:val="left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4E4B6C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047" style="position:absolute;left:21200;top:1560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A823A2" w:rsidRPr="004E4B6C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E4B6C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048" style="position:absolute;left:17323;top:1383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1X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41X8MAAADcAAAADwAAAAAAAAAAAAAAAACYAgAAZHJzL2Rv&#10;d25yZXYueG1sUEsFBgAAAAAEAAQA9QAAAIgDAAAAAA==&#10;" filled="f" stroked="f" strokeweight=".25pt">
                            <v:textbox inset="1pt,1pt,1pt,1pt">
                              <w:txbxContent>
                                <w:p w:rsidR="00A823A2" w:rsidRPr="00E06A6A" w:rsidRDefault="00A823A2" w:rsidP="00A823A2">
                                  <w:pPr>
                                    <w:pStyle w:val="ab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21" o:spid="_x0000_s1049" style="position:absolute;visibility:visible;mso-wrap-style:square" from="20696,14738" to="23682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              <v:line id="Line 22" o:spid="_x0000_s1050" style="position:absolute;visibility:visible;mso-wrap-style:square" from="13324,15023" to="17278,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Fj8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wFj8IAAADcAAAADwAAAAAAAAAAAAAA&#10;AAChAgAAZHJzL2Rvd25yZXYueG1sUEsFBgAAAAAEAAQA+QAAAJADAAAAAA==&#10;" strokeweight="2pt"/>
                          <v:line id="Line 23" o:spid="_x0000_s1051" style="position:absolute;visibility:visible;mso-wrap-style:square" from="13316,14738" to="17270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g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QoBTAAAAA3AAAAA8AAAAAAAAAAAAAAAAA&#10;oQIAAGRycy9kb3ducmV2LnhtbFBLBQYAAAAABAAEAPkAAACOAwAAAAA=&#10;" strokeweight="2pt"/>
                          <v:line id="Line 24" o:spid="_x0000_s1052" style="position:absolute;visibility:visible;mso-wrap-style:square" from="13316,15871" to="17270,1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G80MUAAADcAAAADwAAAGRycy9kb3ducmV2LnhtbESPzW7CMBCE70h9B2srcQOHHkIbMAj1&#10;RwJxqJr2AZZ4iQPxOrJdCH36GgmJ42hmvtHMl71txYl8aBwrmIwzEMSV0w3XCn6+P0bPIEJE1tg6&#10;JgUXCrBcPAzmWGh35i86lbEWCcKhQAUmxq6QMlSGLIax64iTt3feYkzS11J7PCe4beVTluXSYsNp&#10;wWBHr4aqY/lrFWz8bnuc/NVG7njj39vPt5dgD0oNH/vVDESkPt7Dt/ZaK5jm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G80MUAAADcAAAADwAAAAAAAAAA&#10;AAAAAAChAgAAZHJzL2Rvd25yZXYueG1sUEsFBgAAAAAEAAQA+QAAAJMDAAAAAA==&#10;" strokeweight="1pt"/>
                          <v:line id="Line 25" o:spid="_x0000_s1053" style="position:absolute;visibility:visible;mso-wrap-style:square" from="13316,15586" to="17270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0ZS8UAAADcAAAADwAAAGRycy9kb3ducmV2LnhtbESPwW7CMBBE75X6D9ZW4lYceoA24ERV&#10;C1IRhwrKByzxEgfidWQbSPl6jFSpx9HMvNHMyt624kw+NI4VjIYZCOLK6YZrBdufxfMriBCRNbaO&#10;ScEvBSiLx4cZ5tpdeE3nTaxFgnDIUYGJsculDJUhi2HoOuLk7Z23GJP0tdQeLwluW/mSZWNpseG0&#10;YLCjD0PVcXOyCpZ+tzqOrrWRO176efv9+RbsQanBU/8+BRGpj//hv/aXVjAZT+B+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0ZS8UAAADcAAAADwAAAAAAAAAA&#10;AAAAAAChAgAAZHJzL2Rvd25yZXYueG1sUEsFBgAAAAAEAAQA+QAAAJMDAAAAAA==&#10;" strokeweight="1pt"/>
                          <v:group id="Group 26" o:spid="_x0000_s1054" style="position:absolute;left:13331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axA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JrECwwAAANwAAAAP&#10;AAAAAAAAAAAAAAAAAKoCAABkcnMvZG93bnJldi54bWxQSwUGAAAAAAQABAD6AAAAmgMAAAAA&#10;">
                            <v:rect id="Rectangle 27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823A2" w:rsidRPr="00774409" w:rsidRDefault="00A823A2" w:rsidP="00A823A2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28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823A2" w:rsidRPr="00721D08" w:rsidRDefault="00A823A2" w:rsidP="00A823A2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721D08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Белькевич</w:t>
                                    </w:r>
                                    <w:proofErr w:type="spellEnd"/>
                                    <w:r w:rsidRPr="00721D08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Р.И.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29" o:spid="_x0000_s1057" style="position:absolute;left:13331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WOQs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Ws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xY5CxgAAANwA&#10;AAAPAAAAAAAAAAAAAAAAAKoCAABkcnMvZG93bnJldi54bWxQSwUGAAAAAAQABAD6AAAAnQMAAAAA&#10;">
                            <v:rect id="Rectangle 30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A823A2" w:rsidRPr="00774409" w:rsidRDefault="00A823A2" w:rsidP="00A823A2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1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823A2" w:rsidRPr="00721D08" w:rsidRDefault="00A823A2" w:rsidP="00A823A2">
                                    <w:pPr>
                                      <w:pStyle w:val="af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>Блинова</w:t>
                                    </w:r>
                                    <w:proofErr w:type="spellEnd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Е.А.</w:t>
                                    </w:r>
                                  </w:p>
                                  <w:p w:rsidR="00A823A2" w:rsidRPr="00721D08" w:rsidRDefault="00A823A2" w:rsidP="00A823A2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Group 32" o:spid="_x0000_s1060" style="position:absolute;left:13331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          <v:rect id="Rectangle 33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479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zK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jv2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823A2" w:rsidRPr="00774409" w:rsidRDefault="00A823A2" w:rsidP="00A823A2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4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823A2" w:rsidRPr="00721D08" w:rsidRDefault="00A823A2" w:rsidP="00A823A2">
                                    <w:pPr>
                                      <w:pStyle w:val="af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>Блинова</w:t>
                                    </w:r>
                                    <w:proofErr w:type="spellEnd"/>
                                    <w:r w:rsidRPr="00721D08"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Е.А.</w:t>
                                    </w:r>
                                  </w:p>
                                  <w:p w:rsidR="00A823A2" w:rsidRPr="00721D08" w:rsidRDefault="00A823A2" w:rsidP="00A823A2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Group 35" o:spid="_x0000_s1063" style="position:absolute;left:13331;top:1617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          <v:rect id="Rectangle 36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UaM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+UaMAAAADc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823A2" w:rsidRPr="00774409" w:rsidRDefault="00A823A2" w:rsidP="00A823A2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7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823A2" w:rsidRPr="00774409" w:rsidRDefault="00A823A2" w:rsidP="00A823A2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Н.А.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8" o:spid="_x0000_s1066" style="position:absolute;left:13331;top:1645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          <v:rect id="Rectangle 39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A823A2" w:rsidRPr="00774409" w:rsidRDefault="00A823A2" w:rsidP="00A823A2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823A2" w:rsidRPr="00774409" w:rsidRDefault="00A823A2" w:rsidP="00A823A2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line id="Line 41" o:spid="_x0000_s1069" style="position:absolute;visibility:visible;mso-wrap-style:square" from="20682,14470" to="20683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                <v:rect id="Rectangle 42" o:spid="_x0000_s1070" style="position:absolute;left:17343;top:1451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A823A2" w:rsidRPr="00E06A6A" w:rsidRDefault="00A823A2" w:rsidP="00A823A2">
                                  <w:pPr>
                                    <w:pStyle w:val="ab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43" o:spid="_x0000_s1071" style="position:absolute;visibility:visible;mso-wrap-style:square" from="20689,15589" to="23682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                <v:line id="Line 44" o:spid="_x0000_s1072" style="position:absolute;visibility:visible;mso-wrap-style:square" from="17284,15872" to="23681,1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Ym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O2JnAAAAA3AAAAA8AAAAAAAAAAAAAAAAA&#10;oQIAAGRycy9kb3ducmV2LnhtbFBLBQYAAAAABAAEAPkAAACOAwAAAAA=&#10;" strokeweight="2pt"/>
                          <v:line id="Line 45" o:spid="_x0000_s1073" style="position:absolute;visibility:visible;mso-wrap-style:square" from="22381,14470" to="22384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9A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CfQLAAAAA3AAAAA8AAAAAAAAAAAAAAAAA&#10;oQIAAGRycy9kb3ducmV2LnhtbFBLBQYAAAAABAAEAPkAAACOAwAAAAA=&#10;" strokeweight="2pt"/>
                          <v:rect id="Rectangle 46" o:spid="_x0000_s1074" style="position:absolute;left:20727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823A2" w:rsidRPr="0003155B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5" style="position:absolute;left:21845;top:1561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A823A2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4E4B6C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48" o:spid="_x0000_s1076" style="position:absolute;left:22601;top:1561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                <v:textbox inset="1pt,1pt,1pt,1pt">
                              <w:txbxContent>
                                <w:p w:rsidR="00A823A2" w:rsidRPr="004E4B6C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line id="Line 49" o:spid="_x0000_s1077" style="position:absolute;visibility:visible;mso-wrap-style:square" from="20966,14755" to="20967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Ug8QAAADcAAAADwAAAGRycy9kb3ducmV2LnhtbESPQWsCMRSE74X+h/AK3mp2Pdi6GkVa&#10;BcVD0fYHPDfPzermZUmirv31plDwOMzMN8xk1tlGXMiH2rGCvJ+BIC6drrlS8PO9fH0HESKyxsYx&#10;KbhRgNn0+WmChXZX3tJlFyuRIBwKVGBibAspQ2nIYui7ljh5B+ctxiR9JbXHa4LbRg6ybCgt1pwW&#10;DLb0Yag87c5WwdrvN6f8tzJyz2u/aL4+R8Eeleq9dPMxiEhdfIT/2yut4G2Uw9+ZdATk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zVSDxAAAANwAAAAPAAAAAAAAAAAA&#10;AAAAAKECAABkcnMvZG93bnJldi54bWxQSwUGAAAAAAQABAD5AAAAkgMAAAAA&#10;" strokeweight="1pt"/>
                          <v:line id="Line 50" o:spid="_x0000_s1078" style="position:absolute;visibility:visible;mso-wrap-style:square" from="21249,14755" to="21250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/K9MUAAADcAAAADwAAAGRycy9kb3ducmV2LnhtbESPzW7CMBCE75V4B2uReisOHFoIOBGi&#10;rVTUQ8XPAyzxEgfidWS7kPbp60pIHEcz841mUfa2FRfyoXGsYDzKQBBXTjdcK9jv3p+mIEJE1tg6&#10;JgU/FKAsBg8LzLW78oYu21iLBOGQowITY5dLGSpDFsPIdcTJOzpvMSbpa6k9XhPctnKSZc/SYsNp&#10;wWBHK0PVefttFaz94fM8/q2NPPDav7Vfr7NgT0o9DvvlHESkPt7Dt/aHVvAym8D/mXQ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/K9MUAAADcAAAADwAAAAAAAAAA&#10;AAAAAAChAgAAZHJzL2Rvd25yZXYueG1sUEsFBgAAAAAEAAQA+QAAAJMDAAAAAA==&#10;" strokeweight="1pt"/>
                          <v:rect id="Rectangle 51" o:spid="_x0000_s1079" style="position:absolute;left:20727;top:1609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823A2" w:rsidRPr="00E06A6A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52" o:spid="_x0000_s1080" style="position:absolute;visibility:visible;mso-wrap-style:square" from="13316,13604" to="23675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l1q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Vn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JdajDAAAA3AAAAA8AAAAAAAAAAAAA&#10;AAAAoQIAAGRycy9kb3ducmV2LnhtbFBLBQYAAAAABAAEAPkAAACRAwAAAAA=&#10;" strokeweight="2pt"/>
                          <v:line id="Line 53" o:spid="_x0000_s1081" style="position:absolute;visibility:visible;mso-wrap-style:square" from="13316,13888" to="17270,1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ZSgM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MBi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9lKAxAAAANwAAAAPAAAAAAAAAAAA&#10;AAAAAKECAABkcnMvZG93bnJldi54bWxQSwUGAAAAAAQABAD5AAAAkgMAAAAA&#10;" strokeweight="1pt"/>
                          <v:line id="Line 54" o:spid="_x0000_s1082" style="position:absolute;visibility:visible;mso-wrap-style:square" from="13316,14171" to="17270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TM98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TzPpv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TM98UAAADcAAAADwAAAAAAAAAA&#10;AAAAAAChAgAAZHJzL2Rvd25yZXYueG1sUEsFBgAAAAAEAAQA+QAAAJMDAAAAAA==&#10;" strokeweight="1pt"/>
                          <v:line id="Line 55" o:spid="_x0000_s1083" style="position:absolute;visibility:visible;mso-wrap-style:square" from="13316,15305" to="17270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pbM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I6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GlsxAAAANwAAAAPAAAAAAAAAAAA&#10;AAAAAKECAABkcnMvZG93bnJldi54bWxQSwUGAAAAAAQABAD5AAAAkgMAAAAA&#10;" strokeweight="1pt"/>
                          <v:group id="Group 56" o:spid="_x0000_s1084" style="position:absolute;left:13331;top:158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/PBJc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b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vzwSXCAAAA3AAAAA8A&#10;AAAAAAAAAAAAAAAAqgIAAGRycy9kb3ducmV2LnhtbFBLBQYAAAAABAAEAPoAAACZAwAAAAA=&#10;">
                            <v:rect id="Rectangle 57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XCc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W85D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/XCc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823A2" w:rsidRPr="00E06A6A" w:rsidRDefault="00A823A2" w:rsidP="00A823A2">
                                    <w:pPr>
                                      <w:pStyle w:val="ab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58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/Rb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39FvwAAANwAAAAPAAAAAAAAAAAAAAAAAJgCAABkcnMvZG93bnJl&#10;di54bWxQSwUGAAAAAAQABAD1AAAAhAMAAAAA&#10;" filled="f" stroked="f" strokeweight=".25pt">
                              <v:textbox inset="1pt,1pt,1pt,1pt">
                                <w:txbxContent>
                                  <w:p w:rsidR="00A823A2" w:rsidRPr="00E06A6A" w:rsidRDefault="00A823A2" w:rsidP="00A823A2">
                                    <w:pPr>
                                      <w:pStyle w:val="ab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Line 59" o:spid="_x0000_s1087" style="position:absolute;visibility:visible;mso-wrap-style:square" from="21533,14462" to="21536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DX4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8DX4b8AAADcAAAADwAAAAAAAAAAAAAAAACh&#10;AgAAZHJzL2Rvd25yZXYueG1sUEsFBgAAAAAEAAQA+QAAAI0DAAAAAA==&#10;" strokeweight="2pt"/>
                          <v:rect id="Rectangle 60" o:spid="_x0000_s1088" style="position:absolute;left:21583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EqcIA&#10;AADcAAAADwAAAGRycy9kb3ducmV2LnhtbESPQWvCQBSE7wX/w/IEb3XXIJKmriEUBK+mCj0+sq9J&#10;2uzbuLvV+O/dQqHHYWa+YbblZAdxJR96xxpWSwWCuHGm51bD6X3/nIMIEdng4Jg03ClAuZs9bbEw&#10;7sZHutaxFQnCoUANXYxjIWVoOrIYlm4kTt6n8xZjkr6VxuMtwe0gM6U20mLPaaHDkd46ar7rH6uh&#10;qr6m86V+wX2QufIbszZt9aH1Yj5VryAiTfE//Nc+GA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USp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823A2" w:rsidRPr="0003155B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61" o:spid="_x0000_s1089" style="position:absolute;left:22438;top:1447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hMsIA&#10;AADcAAAADwAAAGRycy9kb3ducmV2LnhtbESPQWsCMRSE70L/Q3gFb5rUiqyrUZaC0GtXCz0+Ns/d&#10;tZuXbRJ1/feNIHgcZuYbZr0dbCcu5EPrWMPbVIEgrpxpudZw2O8mGYgQkQ12jknDjQJsNy+jNebG&#10;XfmLLmWsRYJwyFFDE2OfSxmqhiyGqeuJk3d03mJM0tfSeLwmuO3kTKmFtNhyWmiwp4+Gqt/ybDUU&#10;xWn4/iuXuAsyU35h5qYufrQevw7FCkSkIT7Dj/an0ZCpd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eEy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823A2" w:rsidRPr="0003155B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3155B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v:textbox>
                          </v:rect>
                          <v:line id="Line 62" o:spid="_x0000_s1090" style="position:absolute;visibility:visible;mso-wrap-style:square" from="21816,15595" to="21817,1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0e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3dHnAAAAA3AAAAA8AAAAAAAAAAAAAAAAA&#10;oQIAAGRycy9kb3ducmV2LnhtbFBLBQYAAAAABAAEAPkAAACOAwAAAAA=&#10;" strokeweight="2pt"/>
                          <v:rect id="Rectangle 63" o:spid="_x0000_s1091" style="position:absolute;left:17343;top:1593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c3cIA&#10;AADcAAAADwAAAGRycy9kb3ducmV2LnhtbESPQWsCMRSE70L/Q3gFb5pUqqyrUZaC0GtXCz0+Ns/d&#10;tZuXbRJ1/feNIHgcZuYbZr0dbCcu5EPrWMPbVIEgrpxpudZw2O8mGYgQkQ12jknDjQJsNy+jNebG&#10;XfmLLmWsRYJwyFFDE2OfSxmqhiyGqeuJk3d03mJM0tfSeLwmuO3kTKmFtNhyWmiwp4+Gqt/ybDUU&#10;xWn4/iuXuAsyU35h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Nzd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823A2" w:rsidRPr="00E06A6A" w:rsidRDefault="00A823A2" w:rsidP="00A823A2">
                                  <w:pPr>
                                    <w:pStyle w:val="ab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4" o:spid="_x0000_s1092" style="position:absolute;left:21583;top:1503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CqsIA&#10;AADcAAAADwAAAGRycy9kb3ducmV2LnhtbESPQWvCQBSE7wX/w/KE3uqupYQYXSUIglfTFjw+ss8k&#10;mn0bd7ca/71bKPQ4zMw3zGoz2l7cyIfOsYb5TIEgrp3puNHw9bl7y0GEiGywd0waHhRgs568rLAw&#10;7s4HulWxEQnCoUANbYxDIWWoW7IYZm4gTt7JeYsxSd9I4/Ge4LaX70pl0mLHaaHFgbYt1Zfqx2oo&#10;y/P4fa0WuAsyVz4zH6Ypj1q/TsdyCSLSGP/Df+290ZCrDH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kKq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823A2" w:rsidRPr="00E06A6A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5" o:spid="_x0000_s1093" style="position:absolute;left:22438;top:1503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LnMcIA&#10;AADcAAAADwAAAGRycy9kb3ducmV2LnhtbESPQWsCMRSE70L/Q3gFb5pUiq6rUZaC0GtXCz0+Ns/d&#10;tZuXbRJ1/feNIHgcZuYbZr0dbCcu5EPrWMPbVIEgrpxpudZw2O8mGYgQkQ12jknDjQJsNy+jNebG&#10;XfmLLmWsRYJwyFFDE2OfSxmqhiyGqeuJk3d03mJM0tfSeLwmuO3kTKm5tNhyWmiwp4+Gqt/ybDUU&#10;xWn4/iuXuAsyU35u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cx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823A2" w:rsidRPr="00E06A6A" w:rsidRDefault="00A823A2" w:rsidP="00A823A2">
                                  <w:pPr>
                                    <w:pStyle w:val="ab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66" o:spid="_x0000_s1094" style="position:absolute;visibility:visible;mso-wrap-style:square" from="13316,14448" to="17270,1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8z8IAAADcAAAADwAAAGRycy9kb3ducmV2LnhtbERPS27CMBDdV+IO1iCxK05YVGmKQRVQ&#10;qRGLqrQHGOJpnCYeR7YLgdPXCySWT++/XI+2FyfyoXWsIJ9nIIhrp1tuFHx/vT0WIEJE1tg7JgUX&#10;CrBeTR6WWGp35k86HWIjUgiHEhWYGIdSylAbshjmbiBO3I/zFmOCvpHa4zmF214usuxJWmw5NRgc&#10;aGOo7g5/VkHlj/suvzZGHrnyu/5j+xzsr1Kz6fj6AiLSGO/im/tdKyiytDadSUd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n8z8IAAADcAAAADwAAAAAAAAAAAAAA&#10;AAChAgAAZHJzL2Rvd25yZXYueG1sUEsFBgAAAAAEAAQA+QAAAJADAAAAAA==&#10;" strokeweight="1pt"/>
                        </v:group>
                        <v:line id="Line 67" o:spid="_x0000_s1095" style="position:absolute;visibility:visible;mso-wrap-style:square" from="13315,13599" to="13316,1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bb5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W22+fAAAAA3AAAAA8AAAAAAAAAAAAAAAAA&#10;oQIAAGRycy9kb3ducmV2LnhtbFBLBQYAAAAABAAEAPkAAACOAwAAAAA=&#10;" strokeweight="2pt"/>
                      </v:group>
                      <v:rect id="Rectangle 70" o:spid="_x0000_s1096" style="position:absolute;left:17487;top:13883;width:600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A823A2" w:rsidRPr="003C1661" w:rsidRDefault="00A823A2" w:rsidP="00A823A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ДП 0</w:t>
                              </w:r>
                              <w:r w:rsidR="000D3BE4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3</w:t>
                              </w: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.0</w:t>
                              </w:r>
                              <w:r w:rsidR="001D044A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ГЧ</w:t>
                              </w:r>
                            </w:p>
                          </w:txbxContent>
                        </v:textbox>
                      </v:rect>
                    </v:group>
                    <v:rect id="Rectangle 70" o:spid="_x0000_s1097" style="position:absolute;left:20815;top:16119;width:276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        <v:textbox inset="1pt,1pt,1pt,1pt">
                        <w:txbxContent>
                          <w:p w:rsidR="004C6283" w:rsidRPr="003C2ECD" w:rsidRDefault="004C6283" w:rsidP="004C6283">
                            <w:pPr>
                              <w:pStyle w:val="ab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3C2ECD">
                              <w:rPr>
                                <w:rFonts w:ascii="Times New Roman" w:hAnsi="Times New Roman"/>
                              </w:rPr>
                              <w:t>БГТУ</w:t>
                            </w:r>
                            <w:r w:rsidRPr="003C2ECD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3C2ECD">
                              <w:rPr>
                                <w:rFonts w:ascii="Times New Roman" w:hAnsi="Times New Roman"/>
                                <w:color w:val="000000"/>
                                <w:szCs w:val="28"/>
                                <w:shd w:val="clear" w:color="auto" w:fill="FFFFFF"/>
                              </w:rPr>
                              <w:t>844190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Cs w:val="28"/>
                                <w:shd w:val="clear" w:color="auto" w:fill="FFFFFF"/>
                                <w:lang w:val="ru-RU"/>
                              </w:rPr>
                              <w:t>30, 2017</w:t>
                            </w:r>
                          </w:p>
                          <w:p w:rsidR="004C6283" w:rsidRPr="000C5B2C" w:rsidRDefault="004C6283" w:rsidP="004C6283"/>
                          <w:p w:rsidR="004C6283" w:rsidRPr="000C5B2C" w:rsidRDefault="004C6283" w:rsidP="004C6283"/>
                          <w:p w:rsidR="00A823A2" w:rsidRPr="00B21157" w:rsidRDefault="00A823A2" w:rsidP="00A823A2">
                            <w:pPr>
                              <w:jc w:val="center"/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70" o:spid="_x0000_s1098" style="position:absolute;left:17395;top:14652;width:3264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zSdM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ZQq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zSdMMAAADcAAAADwAAAAAAAAAAAAAAAACYAgAAZHJzL2Rv&#10;d25yZXYueG1sUEsFBgAAAAAEAAQA9QAAAIgDAAAAAA==&#10;" filled="f" stroked="f" strokeweight=".25pt">
                    <v:textbox inset="1pt,1pt,1pt,1pt">
                      <w:txbxContent>
                        <w:p w:rsidR="00A823A2" w:rsidRPr="00AB2144" w:rsidRDefault="00A823A2" w:rsidP="00A823A2">
                          <w:pPr>
                            <w:jc w:val="center"/>
                            <w:rPr>
                              <w:i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i/>
                              <w:szCs w:val="28"/>
                              <w:lang w:val="ru-RU"/>
                            </w:rPr>
                            <w:t>Схема алгоритма входа в систему</w:t>
                          </w:r>
                        </w:p>
                      </w:txbxContent>
                    </v:textbox>
                  </v:rect>
                </v:group>
                <v:rect id="Rectangle 78" o:spid="_x0000_s1099" style="position:absolute;left:21036;top:15097;width:330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37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6g/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wd+/BAAAA3AAAAA8AAAAAAAAAAAAAAAAAmAIAAGRycy9kb3du&#10;cmV2LnhtbFBLBQYAAAAABAAEAPUAAACGAwAAAAA=&#10;" filled="f" stroked="f" strokeweight=".25pt">
                  <v:textbox inset="1pt,1pt,1pt,1pt">
                    <w:txbxContent>
                      <w:p w:rsidR="00A823A2" w:rsidRPr="00B21157" w:rsidRDefault="00A823A2" w:rsidP="00A823A2">
                        <w:pPr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</w:pPr>
                        <w:r w:rsidRPr="00B21157"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  <w:t>У</w:t>
                        </w:r>
                      </w:p>
                      <w:p w:rsidR="00A823A2" w:rsidRPr="00774409" w:rsidRDefault="00A823A2" w:rsidP="00A823A2"/>
                    </w:txbxContent>
                  </v:textbox>
                </v:rect>
              </v:group>
            </w:pict>
          </mc:Fallback>
        </mc:AlternateContent>
      </w:r>
      <w:bookmarkEnd w:id="0"/>
    </w:p>
    <w:p w:rsidR="005D3DAF" w:rsidRDefault="00CE7774">
      <w:pPr>
        <w:pStyle w:val="a7"/>
        <w:ind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1171772</wp:posOffset>
                </wp:positionH>
                <wp:positionV relativeFrom="paragraph">
                  <wp:posOffset>63544</wp:posOffset>
                </wp:positionV>
                <wp:extent cx="12880428" cy="7821769"/>
                <wp:effectExtent l="914400" t="0" r="16510" b="2368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0428" cy="7821769"/>
                          <a:chOff x="0" y="0"/>
                          <a:chExt cx="12214747" cy="7821769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0"/>
                            <a:ext cx="12214747" cy="7821769"/>
                            <a:chOff x="0" y="0"/>
                            <a:chExt cx="12214747" cy="7821769"/>
                          </a:xfrm>
                        </wpg:grpSpPr>
                        <wpg:grpSp>
                          <wpg:cNvPr id="704" name="Группа 704"/>
                          <wpg:cNvGrpSpPr/>
                          <wpg:grpSpPr>
                            <a:xfrm>
                              <a:off x="0" y="0"/>
                              <a:ext cx="12214747" cy="7821769"/>
                              <a:chOff x="0" y="0"/>
                              <a:chExt cx="10007733" cy="7978177"/>
                            </a:xfrm>
                          </wpg:grpSpPr>
                          <wps:wsp>
                            <wps:cNvPr id="724" name="AutoShape 9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31308" y="7369791"/>
                                <a:ext cx="0" cy="368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5" name="AutoShape 9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31308" y="7738281"/>
                                <a:ext cx="1923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1" name="Группа 31"/>
                            <wpg:cNvGrpSpPr/>
                            <wpg:grpSpPr>
                              <a:xfrm>
                                <a:off x="0" y="0"/>
                                <a:ext cx="10007733" cy="7978177"/>
                                <a:chOff x="0" y="0"/>
                                <a:chExt cx="10007733" cy="7978177"/>
                              </a:xfrm>
                            </wpg:grpSpPr>
                            <wps:wsp>
                              <wps:cNvPr id="726" name="Прямоугольник 18"/>
                              <wps:cNvSpPr>
                                <a:spLocks/>
                              </wps:cNvSpPr>
                              <wps:spPr>
                                <a:xfrm>
                                  <a:off x="7902054" y="2142699"/>
                                  <a:ext cx="2051685" cy="1080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5D3DAF" w:rsidRPr="00DE4348" w:rsidRDefault="00DE4348" w:rsidP="005D3DAF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:lang w:val="ru-RU"/>
                                      </w:rPr>
                                      <w:t>Авторизация пользов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  <w:lang w:val="ru-RU"/>
                                      </w:rPr>
                                      <w:t>а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  <w:lang w:val="ru-RU"/>
                                      </w:rPr>
                                      <w:t>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0" name="AutoShape 9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47463" y="5145206"/>
                                  <a:ext cx="2160270" cy="72009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D7279" w:rsidRPr="00AB4574" w:rsidRDefault="006D7279" w:rsidP="006D7279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  <w:lang w:val="ru-RU"/>
                                      </w:rPr>
                                    </w:pPr>
                                  </w:p>
                                  <w:p w:rsidR="00456DD2" w:rsidRPr="006D7279" w:rsidRDefault="00AB4574" w:rsidP="006D7279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:lang w:val="ru-RU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2" name="AutoShape 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5642" y="1719618"/>
                                  <a:ext cx="21697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" name="Группа 30"/>
                              <wpg:cNvGrpSpPr/>
                              <wpg:grpSpPr>
                                <a:xfrm>
                                  <a:off x="8939284" y="1705970"/>
                                  <a:ext cx="635" cy="3413988"/>
                                  <a:chOff x="0" y="0"/>
                                  <a:chExt cx="635" cy="3413988"/>
                                </a:xfrm>
                              </wpg:grpSpPr>
                              <wps:wsp>
                                <wps:cNvPr id="729" name="AutoShape 962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-205422" y="3207930"/>
                                    <a:ext cx="411480" cy="635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3" name="AutoShape 968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-205422" y="205422"/>
                                    <a:ext cx="411480" cy="635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7" name="AutoShape 970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>
                                    <a:off x="-205422" y="1706676"/>
                                    <a:ext cx="411480" cy="635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9" name="Группа 29"/>
                              <wpg:cNvGrpSpPr/>
                              <wpg:grpSpPr>
                                <a:xfrm>
                                  <a:off x="0" y="0"/>
                                  <a:ext cx="6755642" cy="7978177"/>
                                  <a:chOff x="0" y="0"/>
                                  <a:chExt cx="6755642" cy="7978177"/>
                                </a:xfrm>
                              </wpg:grpSpPr>
                              <wps:wsp>
                                <wps:cNvPr id="721" name="Прямоугольник 21"/>
                                <wps:cNvSpPr>
                                  <a:spLocks/>
                                </wps:cNvSpPr>
                                <wps:spPr>
                                  <a:xfrm>
                                    <a:off x="5376070" y="7395414"/>
                                    <a:ext cx="1052195" cy="3486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5D3DAF" w:rsidRPr="00970097" w:rsidRDefault="00970097" w:rsidP="005D3DAF">
                                      <w:pPr>
                                        <w:rPr>
                                          <w:sz w:val="36"/>
                                          <w:szCs w:val="36"/>
                                          <w:lang w:val="ru-RU"/>
                                        </w:rPr>
                                      </w:pPr>
                                      <w:r w:rsidRPr="00970097">
                                        <w:rPr>
                                          <w:sz w:val="36"/>
                                          <w:szCs w:val="36"/>
                                          <w:lang w:val="ru-RU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1" name="AutoShape 9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755642" y="1719618"/>
                                    <a:ext cx="0" cy="60090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0" y="0"/>
                                    <a:ext cx="6306102" cy="7978177"/>
                                    <a:chOff x="0" y="0"/>
                                    <a:chExt cx="6306102" cy="7978177"/>
                                  </a:xfrm>
                                </wpg:grpSpPr>
                                <wps:wsp>
                                  <wps:cNvPr id="736" name="AutoShape 9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873925" y="914400"/>
                                      <a:ext cx="0" cy="41529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0" y="0"/>
                                      <a:ext cx="6306102" cy="7978177"/>
                                      <a:chOff x="0" y="0"/>
                                      <a:chExt cx="6306102" cy="7978177"/>
                                    </a:xfrm>
                                  </wpg:grpSpPr>
                                  <wps:wsp>
                                    <wps:cNvPr id="735" name="AutoShape 95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294410" y="724395"/>
                                        <a:ext cx="0" cy="18796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808080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6" name="Группа 26"/>
                                    <wpg:cNvGrpSpPr/>
                                    <wpg:grpSpPr>
                                      <a:xfrm>
                                        <a:off x="0" y="0"/>
                                        <a:ext cx="6306102" cy="7978177"/>
                                        <a:chOff x="0" y="0"/>
                                        <a:chExt cx="6306102" cy="7978177"/>
                                      </a:xfrm>
                                    </wpg:grpSpPr>
                                    <wpg:grpSp>
                                      <wpg:cNvPr id="25" name="Группа 25"/>
                                      <wpg:cNvGrpSpPr/>
                                      <wpg:grpSpPr>
                                        <a:xfrm>
                                          <a:off x="4845132" y="2402726"/>
                                          <a:ext cx="9760" cy="2889710"/>
                                          <a:chOff x="0" y="193916"/>
                                          <a:chExt cx="9760" cy="2889710"/>
                                        </a:xfrm>
                                      </wpg:grpSpPr>
                                      <wps:wsp>
                                        <wps:cNvPr id="719" name="AutoShape 924"/>
                                        <wps:cNvCnPr>
                                          <a:cxnSpLocks noChangeShapeType="1"/>
                                          <a:stCxn id="1" idx="4"/>
                                          <a:endCxn id="718" idx="0"/>
                                        </wps:cNvCnPr>
                                        <wps:spPr bwMode="auto">
                                          <a:xfrm>
                                            <a:off x="7640" y="193916"/>
                                            <a:ext cx="2120" cy="18147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17" name="AutoShape 96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1377538"/>
                                            <a:ext cx="0" cy="3225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715" name="AutoShape 96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0" y="2778826"/>
                                            <a:ext cx="0" cy="3048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g:grpSp>
                                      <wpg:cNvPr id="24" name="Группа 24"/>
                                      <wpg:cNvGrpSpPr/>
                                      <wpg:grpSpPr>
                                        <a:xfrm>
                                          <a:off x="0" y="0"/>
                                          <a:ext cx="6306102" cy="7978177"/>
                                          <a:chOff x="0" y="0"/>
                                          <a:chExt cx="6306102" cy="7978177"/>
                                        </a:xfrm>
                                      </wpg:grpSpPr>
                                      <wps:wsp>
                                        <wps:cNvPr id="739" name="AutoShape 95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09550" y="0"/>
                                            <a:ext cx="2160270" cy="720090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2700" algn="ctr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AB4574" w:rsidRPr="00AB4574" w:rsidRDefault="00AB4574" w:rsidP="00AB4574">
                                              <w:pPr>
                                                <w:jc w:val="center"/>
                                                <w:rPr>
                                                  <w:sz w:val="12"/>
                                                  <w:szCs w:val="12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  <w:p w:rsidR="00AB4574" w:rsidRPr="006D7279" w:rsidRDefault="00AB4574" w:rsidP="00AB4574">
                                              <w:pPr>
                                                <w:jc w:val="center"/>
                                                <w:rPr>
                                                  <w:sz w:val="36"/>
                                                  <w:szCs w:val="36"/>
                                                  <w:lang w:val="ru-RU"/>
                                                </w:rPr>
                                              </w:pPr>
                                              <w:r w:rsidRPr="006D7279">
                                                <w:rPr>
                                                  <w:sz w:val="36"/>
                                                  <w:szCs w:val="36"/>
                                                  <w:lang w:val="ru-RU"/>
                                                </w:rPr>
                                                <w:t>Начало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37" name="AutoShape 95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295400" y="914400"/>
                                            <a:ext cx="356806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>
                                                  <a:outerShdw dist="35921" dir="2700000" algn="ctr" rotWithShape="0">
                                                    <a:srgbClr val="808080"/>
                                                  </a:outerShdw>
                                                </a:effectLst>
                                              </a14:hiddenEffects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22" name="Группа 22"/>
                                        <wpg:cNvGrpSpPr/>
                                        <wpg:grpSpPr>
                                          <a:xfrm>
                                            <a:off x="0" y="1047750"/>
                                            <a:ext cx="6306102" cy="6930427"/>
                                            <a:chOff x="0" y="0"/>
                                            <a:chExt cx="6306102" cy="6930427"/>
                                          </a:xfrm>
                                        </wpg:grpSpPr>
                                        <wps:wsp>
                                          <wps:cNvPr id="723" name="Прямоугольник 16"/>
                                          <wps:cNvSpPr>
                                            <a:spLocks/>
                                          </wps:cNvSpPr>
                                          <wps:spPr>
                                            <a:xfrm>
                                              <a:off x="2724150" y="4781550"/>
                                              <a:ext cx="630555" cy="369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2700" cap="flat" cmpd="sng" algn="ctr">
                                              <a:noFill/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5D3DAF" w:rsidRPr="00970097" w:rsidRDefault="005D3DAF" w:rsidP="00970097">
                                                <w:pPr>
                                                  <w:rPr>
                                                    <w:sz w:val="36"/>
                                                    <w:szCs w:val="36"/>
                                                  </w:rPr>
                                                </w:pPr>
                                                <w:proofErr w:type="spellStart"/>
                                                <w:r w:rsidRPr="00970097">
                                                  <w:rPr>
                                                    <w:sz w:val="36"/>
                                                    <w:szCs w:val="36"/>
                                                  </w:rPr>
                                                  <w:t>Нет</w:t>
                                                </w:r>
                                                <w:proofErr w:type="spellEnd"/>
                                                <w:r w:rsidRPr="00970097">
                                                  <w:rPr>
                                                    <w:sz w:val="36"/>
                                                    <w:szCs w:val="36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1" name="Группа 2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306102" cy="6930427"/>
                                              <a:chOff x="0" y="0"/>
                                              <a:chExt cx="6306102" cy="6930427"/>
                                            </a:xfrm>
                                          </wpg:grpSpPr>
                                          <wpg:grpSp>
                                            <wpg:cNvPr id="20" name="Группа 20"/>
                                            <wpg:cNvGrpSpPr/>
                                            <wpg:grpSpPr>
                                              <a:xfrm>
                                                <a:off x="3810000" y="1536455"/>
                                                <a:ext cx="2070735" cy="2401180"/>
                                                <a:chOff x="0" y="69605"/>
                                                <a:chExt cx="2070735" cy="2401180"/>
                                              </a:xfrm>
                                            </wpg:grpSpPr>
                                            <wps:wsp>
                                              <wps:cNvPr id="718" name="Прямоугольник 8"/>
                                              <wps:cNvSpPr>
                                                <a:spLocks/>
                                              </wps:cNvSpPr>
                                              <wps:spPr>
                                                <a:xfrm>
                                                  <a:off x="19050" y="69605"/>
                                                  <a:ext cx="2051685" cy="10801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5D3DAF" w:rsidRPr="00406F34" w:rsidRDefault="005D3DAF" w:rsidP="005D3DAF">
                                                    <w:pPr>
                                                      <w:jc w:val="center"/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406F34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>Ввод</w:t>
                                                    </w:r>
                                                    <w:proofErr w:type="spellEnd"/>
                                                    <w:r w:rsidRPr="00406F34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406F34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>логина</w:t>
                                                    </w:r>
                                                    <w:proofErr w:type="spellEnd"/>
                                                  </w:p>
                                                  <w:p w:rsidR="005D3DAF" w:rsidRPr="00406F34" w:rsidRDefault="005D3DAF" w:rsidP="005D3DAF">
                                                    <w:pPr>
                                                      <w:jc w:val="center"/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r w:rsidRPr="00406F34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>и пароля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16" name="Прямоугольник 10"/>
                                              <wps:cNvSpPr>
                                                <a:spLocks/>
                                              </wps:cNvSpPr>
                                              <wps:spPr>
                                                <a:xfrm>
                                                  <a:off x="0" y="1390650"/>
                                                  <a:ext cx="2051685" cy="10801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5D3DAF" w:rsidRPr="00406F34" w:rsidRDefault="005D3DAF" w:rsidP="005D3DAF">
                                                    <w:pPr>
                                                      <w:jc w:val="center"/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406F34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>Отправка</w:t>
                                                    </w:r>
                                                    <w:proofErr w:type="spellEnd"/>
                                                  </w:p>
                                                  <w:p w:rsidR="005D3DAF" w:rsidRPr="00406F34" w:rsidRDefault="005D3DAF" w:rsidP="005D3DAF">
                                                    <w:pPr>
                                                      <w:jc w:val="center"/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r w:rsidRPr="00406F34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>формы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9" name="Группа 1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306102" cy="6930427"/>
                                                <a:chOff x="0" y="0"/>
                                                <a:chExt cx="6306102" cy="6930427"/>
                                              </a:xfrm>
                                            </wpg:grpSpPr>
                                            <wps:wsp>
                                              <wps:cNvPr id="720" name="Блок-схема: решение 12"/>
                                              <wps:cNvSpPr>
                                                <a:spLocks/>
                                              </wps:cNvSpPr>
                                              <wps:spPr>
                                                <a:xfrm>
                                                  <a:off x="3384467" y="4251367"/>
                                                  <a:ext cx="2921635" cy="2066925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solidFill>
                                                  <a:sysClr val="window" lastClr="FFFFFF"/>
                                                </a:solidFill>
                                                <a:ln w="1270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5D3DAF" w:rsidRPr="00DE4348" w:rsidRDefault="00DE4348" w:rsidP="005D3DAF">
                                                    <w:pPr>
                                                      <w:jc w:val="center"/>
                                                      <w:rPr>
                                                        <w:sz w:val="36"/>
                                                        <w:szCs w:val="36"/>
                                                        <w:lang w:val="ru-RU"/>
                                                      </w:rPr>
                                                    </w:pPr>
                                                    <w:r w:rsidRPr="00DE4348">
                                                      <w:rPr>
                                                        <w:sz w:val="36"/>
                                                        <w:szCs w:val="36"/>
                                                        <w:lang w:val="ru-RU"/>
                                                      </w:rPr>
                                                      <w:t>Есть аккаунт с такими данн</w:t>
                                                    </w:r>
                                                    <w:r w:rsidRPr="00DE4348">
                                                      <w:rPr>
                                                        <w:sz w:val="36"/>
                                                        <w:szCs w:val="36"/>
                                                        <w:lang w:val="ru-RU"/>
                                                      </w:rPr>
                                                      <w:t>ы</w:t>
                                                    </w:r>
                                                    <w:r w:rsidRPr="00DE4348">
                                                      <w:rPr>
                                                        <w:sz w:val="36"/>
                                                        <w:szCs w:val="36"/>
                                                        <w:lang w:val="ru-RU"/>
                                                      </w:rPr>
                                                      <w:t>ми?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8" name="Группа 1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621173" cy="6930427"/>
                                                  <a:chOff x="0" y="0"/>
                                                  <a:chExt cx="5621173" cy="6930427"/>
                                                </a:xfrm>
                                              </wpg:grpSpPr>
                                              <wpg:grpSp>
                                                <wpg:cNvPr id="15" name="Группа 15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621173" cy="6930427"/>
                                                    <a:chOff x="0" y="-95173"/>
                                                    <a:chExt cx="5621173" cy="6930548"/>
                                                  </a:xfrm>
                                                </wpg:grpSpPr>
                                                <wpg:grpSp>
                                                  <wpg:cNvPr id="13" name="Группа 13"/>
                                                  <wpg:cNvGrpSpPr/>
                                                  <wpg:grpSpPr>
                                                    <a:xfrm>
                                                      <a:off x="0" y="-6107"/>
                                                      <a:ext cx="5621173" cy="6841482"/>
                                                      <a:chOff x="178138" y="17609"/>
                                                      <a:chExt cx="5621723" cy="6842780"/>
                                                    </a:xfrm>
                                                  </wpg:grpSpPr>
                                                  <wps:wsp>
                                                    <wps:cNvPr id="10" name="Поле 10"/>
                                                    <wps:cNvSpPr txBox="1"/>
                                                    <wps:spPr>
                                                      <a:xfrm>
                                                        <a:off x="4301536" y="342534"/>
                                                        <a:ext cx="1498325" cy="9228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1D044A" w:rsidRPr="00406F34" w:rsidRDefault="001D044A" w:rsidP="001D044A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</w:pPr>
                                                          <w:r w:rsidRPr="00406F34">
                                                            <w:rPr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  <w:t xml:space="preserve">Загрузка </w:t>
                                                          </w:r>
                                                          <w:proofErr w:type="spellStart"/>
                                                          <w:r w:rsidRPr="00406F34">
                                                            <w:rPr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  <w:t>формы</w:t>
                                                          </w:r>
                                                          <w:proofErr w:type="spellEnd"/>
                                                        </w:p>
                                                        <w:p w:rsidR="001D044A" w:rsidRPr="00406F34" w:rsidRDefault="001D044A" w:rsidP="001D044A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406F34">
                                                            <w:rPr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  <w:t>ввода</w:t>
                                                          </w:r>
                                                          <w:proofErr w:type="spellEnd"/>
                                                          <w:r w:rsidRPr="00406F34">
                                                            <w:rPr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proofErr w:type="spellStart"/>
                                                          <w:r w:rsidRPr="00406F34">
                                                            <w:rPr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  <w:t>логина</w:t>
                                                          </w:r>
                                                          <w:proofErr w:type="spellEnd"/>
                                                        </w:p>
                                                        <w:p w:rsidR="001D044A" w:rsidRPr="00406F34" w:rsidRDefault="001D044A" w:rsidP="001D044A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</w:pPr>
                                                          <w:r w:rsidRPr="00406F34">
                                                            <w:rPr>
                                                              <w:sz w:val="36"/>
                                                              <w:szCs w:val="36"/>
                                                            </w:rPr>
                                                            <w:t>и пароля</w:t>
                                                          </w:r>
                                                        </w:p>
                                                        <w:p w:rsidR="001D044A" w:rsidRDefault="001D044A"/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2" name="Группа 12"/>
                                                    <wpg:cNvGrpSpPr/>
                                                    <wpg:grpSpPr>
                                                      <a:xfrm>
                                                        <a:off x="178138" y="17609"/>
                                                        <a:ext cx="4845604" cy="6842780"/>
                                                        <a:chOff x="178138" y="17609"/>
                                                        <a:chExt cx="4845604" cy="6842780"/>
                                                      </a:xfrm>
                                                    </wpg:grpSpPr>
                                                    <wps:wsp>
                                                      <wps:cNvPr id="814" name="Прямоугольник 8"/>
                                                      <wps:cNvSpPr>
                                                        <a:spLocks/>
                                                      </wps:cNvSpPr>
                                                      <wps:spPr>
                                                        <a:xfrm>
                                                          <a:off x="178138" y="5780254"/>
                                                          <a:ext cx="2051685" cy="10801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ysClr val="window" lastClr="FFFFFF"/>
                                                        </a:solidFill>
                                                        <a:ln w="1270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txbx>
                                                        <w:txbxContent>
                                                          <w:p w:rsidR="002A6F42" w:rsidRPr="002A6F42" w:rsidRDefault="002A6F42" w:rsidP="002A6F4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36"/>
                                                                <w:szCs w:val="36"/>
                                                                <w:lang w:val="ru-RU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36"/>
                                                                <w:szCs w:val="36"/>
                                                                <w:lang w:val="ru-RU"/>
                                                              </w:rPr>
                                                              <w:t>Вывод сообщения об ошибке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1" name="Соединительная линия уступом 11"/>
                                                      <wps:cNvCnPr>
                                                        <a:stCxn id="814" idx="2"/>
                                                        <a:endCxn id="14" idx="1"/>
                                                      </wps:cNvCnPr>
                                                      <wps:spPr>
                                                        <a:xfrm rot="5400000" flipH="1" flipV="1">
                                                          <a:off x="-307529" y="1529118"/>
                                                          <a:ext cx="6842780" cy="3819762"/>
                                                        </a:xfrm>
                                                        <a:prstGeom prst="bentConnector4">
                                                          <a:avLst>
                                                            <a:gd name="adj1" fmla="val -3341"/>
                                                            <a:gd name="adj2" fmla="val -45084"/>
                                                          </a:avLst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14" name="Прямоугольник 14"/>
                                                  <wps:cNvSpPr/>
                                                  <wps:spPr>
                                                    <a:xfrm>
                                                      <a:off x="4845132" y="-95173"/>
                                                      <a:ext cx="296883" cy="17813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7" name="Соединительная линия уступом 17"/>
                                                <wps:cNvCnPr>
                                                  <a:stCxn id="720" idx="1"/>
                                                  <a:endCxn id="814" idx="0"/>
                                                </wps:cNvCnPr>
                                                <wps:spPr>
                                                  <a:xfrm rot="10800000" flipV="1">
                                                    <a:off x="1025743" y="5284830"/>
                                                    <a:ext cx="2358724" cy="565686"/>
                                                  </a:xfrm>
                                                  <a:prstGeom prst="bentConnector2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" name="Параллелограмм 1"/>
                          <wps:cNvSpPr/>
                          <wps:spPr>
                            <a:xfrm>
                              <a:off x="4649626" y="1338922"/>
                              <a:ext cx="2546665" cy="1016700"/>
                            </a:xfrm>
                            <a:prstGeom prst="parallelogram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Поле 3"/>
                        <wps:cNvSpPr txBox="1"/>
                        <wps:spPr>
                          <a:xfrm>
                            <a:off x="10003809" y="3562066"/>
                            <a:ext cx="1893389" cy="1041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774" w:rsidRPr="006A0599" w:rsidRDefault="00CE7774" w:rsidP="00CE777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6A0599">
                                <w:rPr>
                                  <w:sz w:val="36"/>
                                  <w:szCs w:val="36"/>
                                </w:rPr>
                                <w:t>Загрузка</w:t>
                              </w:r>
                            </w:p>
                            <w:p w:rsidR="00CE7774" w:rsidRDefault="00CE7774" w:rsidP="00CE7774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страницы</w:t>
                              </w:r>
                            </w:p>
                            <w:p w:rsidR="00CE7774" w:rsidRPr="00E40C00" w:rsidRDefault="00CE7774" w:rsidP="00CE7774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сайта-визитки</w:t>
                              </w:r>
                            </w:p>
                            <w:p w:rsidR="00CE7774" w:rsidRDefault="00CE7774" w:rsidP="00CE77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араллелограмм 4"/>
                        <wps:cNvSpPr/>
                        <wps:spPr>
                          <a:xfrm>
                            <a:off x="9758150" y="3562066"/>
                            <a:ext cx="2390177" cy="1050925"/>
                          </a:xfrm>
                          <a:prstGeom prst="parallelogram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5" o:spid="_x0000_s1100" style="position:absolute;left:0;text-align:left;margin-left:92.25pt;margin-top:5pt;width:1014.2pt;height:615.9pt;z-index:251691008;mso-width-relative:margin" coordsize="122147,7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">
                <v:group id="Группа 2" o:spid="_x0000_s1101" style="position:absolute;width:122147;height:78217" coordsize="122147,78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Группа 704" o:spid="_x0000_s1102" style="position:absolute;width:122147;height:78217" coordsize="100077,79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64" o:spid="_x0000_s1103" type="#_x0000_t32" style="position:absolute;left:48313;top:73697;width:0;height:3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Qm8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zCd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dCbxAAAANwAAAAPAAAAAAAAAAAA&#10;AAAAAKECAABkcnMvZG93bnJldi54bWxQSwUGAAAAAAQABAD5AAAAkgMAAAAA&#10;" strokeweight="1pt"/>
                    <v:shape id="AutoShape 965" o:spid="_x0000_s1104" type="#_x0000_t32" style="position:absolute;left:48313;top:77382;width:192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l1AM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zCd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eXUAxAAAANwAAAAPAAAAAAAAAAAA&#10;AAAAAKECAABkcnMvZG93bnJldi54bWxQSwUGAAAAAAQABAD5AAAAkgMAAAAA&#10;" strokeweight="1pt"/>
                    <v:group id="Группа 31" o:spid="_x0000_s1105" style="position:absolute;width:100077;height:79781" coordsize="100077,79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rect id="Прямоугольник 18" o:spid="_x0000_s1106" style="position:absolute;left:79020;top:21426;width:20517;height:10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XzRcMA&#10;AADcAAAADwAAAGRycy9kb3ducmV2LnhtbESPzarCMBSE94LvEI5wd5oqXJVqFBGFgrrwB9eH5thW&#10;m5PSxFrf3ggX7nKYmW+Y+bI1pWiodoVlBcNBBII4tbrgTMHlvO1PQTiPrLG0TAre5GC56HbmGGv7&#10;4iM1J5+JAGEXo4Lc+yqW0qU5GXQDWxEH72Zrgz7IOpO6xleAm1KOomgsDRYcFnKsaJ1T+jg9jYLV&#10;MfvdX3c0uTcu0bdnUmwuh7VSP712NQPhqfX/4b92ohVMRmP4nglHQC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XzRcMAAADcAAAADwAAAAAAAAAAAAAAAACYAgAAZHJzL2Rv&#10;d25yZXYueG1sUEsFBgAAAAAEAAQA9QAAAIgDAAAAAA==&#10;" fillcolor="window" strokecolor="windowText" strokeweight="1pt">
                        <v:path arrowok="t"/>
                        <v:textbox>
                          <w:txbxContent>
                            <w:p w:rsidR="005D3DAF" w:rsidRPr="00DE4348" w:rsidRDefault="00DE4348" w:rsidP="005D3DAF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Авторизация пользов</w:t>
                              </w: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теля</w:t>
                              </w:r>
                            </w:p>
                          </w:txbxContent>
                        </v:textbox>
                      </v:rect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949" o:spid="_x0000_s1107" type="#_x0000_t116" style="position:absolute;left:78474;top:51452;width:21603;height:7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7XMMA&#10;AADcAAAADwAAAGRycy9kb3ducmV2LnhtbERPTWvCQBC9F/wPywheim5ioZHoKm1paelBNCq5Dtkx&#10;CWZnQ3YT03/fPRR6fLzvzW40jRioc7VlBfEiAkFcWF1zqeB8+pivQDiPrLGxTAp+yMFuO3nYYKrt&#10;nY80ZL4UIYRdigoq79tUSldUZNAtbEscuKvtDPoAu1LqDu8h3DRyGUXP0mDNoaHClt4qKm5ZbxTk&#10;BSbfl17n+jXu6bAv8/fH8VOp2XR8WYPwNPp/8Z/7SytInsL8cCYc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/7XMMAAADcAAAADwAAAAAAAAAAAAAAAACYAgAAZHJzL2Rv&#10;d25yZXYueG1sUEsFBgAAAAAEAAQA9QAAAIgDAAAAAA==&#10;" strokeweight="1pt">
                        <v:textbox>
                          <w:txbxContent>
                            <w:p w:rsidR="006D7279" w:rsidRPr="00AB4574" w:rsidRDefault="006D7279" w:rsidP="006D7279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ru-RU"/>
                                </w:rPr>
                              </w:pPr>
                            </w:p>
                            <w:p w:rsidR="00456DD2" w:rsidRPr="006D7279" w:rsidRDefault="00AB4574" w:rsidP="006D7279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shape id="AutoShape 967" o:spid="_x0000_s1108" type="#_x0000_t32" style="position:absolute;left:67556;top:17196;width:21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l7qcQAAADcAAAADwAAAGRycy9kb3ducmV2LnhtbESPQYvCMBSE78L+h/AW9iJrqoLWapRV&#10;WBBvVlk8PppnW7Z5KU1a6783guBxmJlvmNWmN5XoqHGlZQXjUQSCOLO65FzB+fT7HYNwHlljZZkU&#10;3MnBZv0xWGGi7Y2P1KU+FwHCLkEFhfd1IqXLCjLoRrYmDt7VNgZ9kE0udYO3ADeVnETRTBosOSwU&#10;WNOuoOw/bY2CtjoMT+2fH3f5tptf40V86S9Oqa/P/mcJwlPv3+FXe68VzKc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SXupxAAAANwAAAAPAAAAAAAAAAAA&#10;AAAAAKECAABkcnMvZG93bnJldi54bWxQSwUGAAAAAAQABAD5AAAAkgMAAAAA&#10;" strokeweight="1pt"/>
                      <v:group id="Группа 30" o:spid="_x0000_s1109" style="position:absolute;left:89392;top:17059;width:7;height:34140" coordsize="6,34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AutoShape 962" o:spid="_x0000_s1110" type="#_x0000_t34" style="position:absolute;left:-2054;top:32079;width:4114;height: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XPRMQAAADcAAAADwAAAGRycy9kb3ducmV2LnhtbESPQWvCQBSE7wX/w/IEb3XTHEwTXaUU&#10;BA8i1Iri7ZF9ZoPZt2l2jfHfu4VCj8PMfMMsVoNtRE+drx0reJsmIIhLp2uuFBy+16/vIHxA1tg4&#10;JgUP8rBajl4WWGh35y/q96ESEcK+QAUmhLaQ0peGLPqpa4mjd3GdxRBlV0nd4T3CbSPTJJlJizXH&#10;BYMtfRoqr/ubVZD/bI/nrc1OfT6YjHaUp7ObVmoyHj7mIAIN4T/8195oBVmaw+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lc9ExAAAANwAAAAPAAAAAAAAAAAA&#10;AAAAAKECAABkcnMvZG93bnJldi54bWxQSwUGAAAAAAQABAD5AAAAkgMAAAAA&#10;" strokeweight="1pt">
                          <v:stroke endarrow="block"/>
                        </v:shape>
                        <v:shape id="AutoShape 968" o:spid="_x0000_s1111" type="#_x0000_t34" style="position:absolute;left:-2054;top:2054;width:4114;height: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Ruc8UAAADcAAAADwAAAGRycy9kb3ducmV2LnhtbESPQWvCQBSE74X+h+UJvdWNCqaJrlIE&#10;wYMI1aJ4e2Sf2WD2bcyuMf33bqHQ4zAz3zDzZW9r0VHrK8cKRsMEBHHhdMWlgu/D+v0DhA/IGmvH&#10;pOCHPCwXry9zzLV78Bd1+1CKCGGfowITQpNL6QtDFv3QNcTRu7jWYoiyLaVu8RHhtpbjJJlKixXH&#10;BYMNrQwV1/3dKshu2+N5a9NTl/UmpR1l4+ldK/U26D9nIAL14T/8195oBelkAr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Ruc8UAAADcAAAADwAAAAAAAAAA&#10;AAAAAAChAgAAZHJzL2Rvd25yZXYueG1sUEsFBgAAAAAEAAQA+QAAAJMDAAAAAA==&#10;" strokeweight="1pt">
                          <v:stroke endarrow="block"/>
                        </v:shape>
                        <v:shape id="AutoShape 970" o:spid="_x0000_s1112" type="#_x0000_t34" style="position:absolute;left:-2055;top:17067;width:4115;height: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b+rcQAAADcAAAADwAAAGRycy9kb3ducmV2LnhtbESPQWvCQBSE7wX/w/IEb3XTHEwTXaUU&#10;BA8i1Iri7ZF9ZoPZt2l2jfHfu4VCj8PMfMMsVoNtRE+drx0reJsmIIhLp2uuFBy+16/vIHxA1tg4&#10;JgUP8rBajl4WWGh35y/q96ESEcK+QAUmhLaQ0peGLPqpa4mjd3GdxRBlV0nd4T3CbSPTJJlJizXH&#10;BYMtfRoqr/ubVZD/bI/nrc1OfT6YjHaUp7ObVmoyHj7mIAIN4T/8195oBVmawe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v6txAAAANwAAAAPAAAAAAAAAAAA&#10;AAAAAKECAABkcnMvZG93bnJldi54bWxQSwUGAAAAAAQABAD5AAAAkgMAAAAA&#10;" strokeweight="1pt">
                          <v:stroke endarrow="block"/>
                        </v:shape>
                      </v:group>
                      <v:group id="Группа 29" o:spid="_x0000_s1113" style="position:absolute;width:67556;height:79781" coordsize="67556,79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rect id="Прямоугольник 21" o:spid="_x0000_s1114" style="position:absolute;left:53760;top:73954;width:10522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l0scA&#10;AADcAAAADwAAAGRycy9kb3ducmV2LnhtbESPQWvCQBSE74X+h+UVeim6MZRGoqsUaSH1Umtz8PjM&#10;PrOh2bchu43x37tCocdhZr5hluvRtmKg3jeOFcymCQjiyumGawXl9/tkDsIHZI2tY1JwIQ/r1f3d&#10;EnPtzvxFwz7UIkLY56jAhNDlUvrKkEU/dR1x9E6utxii7GupezxHuG1lmiQv0mLDccFgRxtD1c/+&#10;1yp4+nx7Nh/FNtkVQ1l27eGYbdJMqceH8XUBItAY/sN/7UIryNIZ3M7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VpdLHAAAA3AAAAA8AAAAAAAAAAAAAAAAAmAIAAGRy&#10;cy9kb3ducmV2LnhtbFBLBQYAAAAABAAEAPUAAACMAwAAAAA=&#10;" filled="f" stroked="f" strokeweight="1pt">
                          <v:path arrowok="t"/>
                          <v:textbox>
                            <w:txbxContent>
                              <w:p w:rsidR="005D3DAF" w:rsidRPr="00970097" w:rsidRDefault="00970097" w:rsidP="005D3DAF">
                                <w:pPr>
                                  <w:rPr>
                                    <w:sz w:val="36"/>
                                    <w:szCs w:val="36"/>
                                    <w:lang w:val="ru-RU"/>
                                  </w:rPr>
                                </w:pPr>
                                <w:r w:rsidRPr="00970097">
                                  <w:rPr>
                                    <w:sz w:val="36"/>
                                    <w:szCs w:val="36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rect>
                        <v:shape id="AutoShape 966" o:spid="_x0000_s1115" type="#_x0000_t32" style="position:absolute;left:67556;top:17196;width:0;height:600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CkecIAAADcAAAADwAAAGRycy9kb3ducmV2LnhtbESPQYvCMBSE7wv+h/CEvYimKqtSjSKC&#10;sCfBKujx0TzbYvNSm9jWf2+EhT0OM/MNs9p0phQN1a6wrGA8ikAQp1YXnCk4n/bDBQjnkTWWlknB&#10;ixxs1r2vFcbatnykJvGZCBB2MSrIva9iKV2ak0E3shVx8G62NuiDrDOpa2wD3JRyEkUzabDgsJBj&#10;Rbuc0nvyNAoOP4NZ0/jHwOHhim1yYdmWU6W++912CcJT5//Df+1frWA+HcPnTDgCcv0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CkecIAAADcAAAADwAAAAAAAAAAAAAA&#10;AAChAgAAZHJzL2Rvd25yZXYueG1sUEsFBgAAAAAEAAQA+QAAAJADAAAAAA==&#10;" strokeweight="1pt"/>
                        <v:group id="Группа 28" o:spid="_x0000_s1116" style="position:absolute;width:63061;height:79781" coordsize="63061,79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shape id="AutoShape 956" o:spid="_x0000_s1117" type="#_x0000_t32" style="position:absolute;left:48739;top:9144;width:0;height:41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KHqsQAAADcAAAADwAAAGRycy9kb3ducmV2LnhtbESPQWvCQBSE70L/w/KE3nSTBqykrmIF&#10;216roedH9pmNZt+u2a2J/75bKPQ4zMw3zGoz2k7cqA+tYwX5PANBXDvdcqOgOu5nSxAhImvsHJOC&#10;OwXYrB8mKyy1G/iTbofYiAThUKICE6MvpQy1IYth7jxx8k6utxiT7BupexwS3HbyKcsW0mLLacGg&#10;p52h+nL4tgp8Vbh8e72/7+uj8dWQf70W5zelHqfj9gVEpDH+h//aH1rBc7GA3zPpCM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YoeqxAAAANwAAAAPAAAAAAAAAAAA&#10;AAAAAKECAABkcnMvZG93bnJldi54bWxQSwUGAAAAAAQABAD5AAAAkgMAAAAA&#10;" strokeweight="1pt">
                            <v:stroke endarrow="block"/>
                          </v:shape>
                          <v:group id="Группа 27" o:spid="_x0000_s1118" style="position:absolute;width:63061;height:79781" coordsize="63061,79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shape id="AutoShape 954" o:spid="_x0000_s1119" type="#_x0000_t32" style="position:absolute;left:12944;top:7243;width:0;height:18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j3cQAAADcAAAADwAAAGRycy9kb3ducmV2LnhtbESPQYvCMBSE78L+h/AWvMiaqrjWapRV&#10;EMSbuiweH82zLdu8lCat9d8bQfA4zMw3zHLdmVK0VLvCsoLRMAJBnFpdcKbg97z7ikE4j6yxtEwK&#10;7uRgvfroLTHR9sZHak8+EwHCLkEFufdVIqVLczLohrYiDt7V1gZ9kHUmdY23ADelHEfRtzRYcFjI&#10;saJtTun/qTEKmvIwODd/ftRmm3Z2jefxpbs4pfqf3c8ChKfOv8Ov9l4rmE2m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oOPdxAAAANwAAAAPAAAAAAAAAAAA&#10;AAAAAKECAABkcnMvZG93bnJldi54bWxQSwUGAAAAAAQABAD5AAAAkgMAAAAA&#10;" strokeweight="1pt"/>
                            <v:group id="Группа 26" o:spid="_x0000_s1120" style="position:absolute;width:63061;height:79781" coordsize="63061,79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<v:group id="Группа 25" o:spid="_x0000_s1121" style="position:absolute;left:48451;top:24027;width:97;height:28897" coordorigin=",1939" coordsize="97,28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<v:shape id="AutoShape 924" o:spid="_x0000_s1122" type="#_x0000_t32" style="position:absolute;left:76;top:1939;width:21;height:1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hPuMQAAADcAAAADwAAAGRycy9kb3ducmV2LnhtbESPzW7CMBCE75X6DtZW4lacgNSfFIMA&#10;Ccq1EPW8ipc4NF67sSHh7XGlShxHM/ONZrYYbCsu1IXGsYJ8nIEgrpxuuFZQHjbPbyBCRNbYOiYF&#10;VwqwmD8+zLDQrucvuuxjLRKEQ4EKTIy+kDJUhiyGsfPEyTu6zmJMsqul7rBPcNvKSZa9SIsNpwWD&#10;ntaGqp/92Srw5dTly9/r56Y6GF/2+fdqetoqNXoalh8gIg3xHv5v77SC1/wd/s6kI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E+4xAAAANwAAAAPAAAAAAAAAAAA&#10;AAAAAKECAABkcnMvZG93bnJldi54bWxQSwUGAAAAAAQABAD5AAAAkgMAAAAA&#10;" strokeweight="1pt">
                                  <v:stroke endarrow="block"/>
                                </v:shape>
                                <v:shape id="AutoShape 960" o:spid="_x0000_s1123" type="#_x0000_t32" style="position:absolute;top:13775;width:0;height:3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t+UcMAAADcAAAADwAAAGRycy9kb3ducmV2LnhtbESPQWsCMRSE74X+h/AKvdXsKlTZGsUW&#10;rL2qS8+PzXOzdvOSbqK7/nsjCB6HmfmGmS8H24ozdaFxrCAfZSCIK6cbrhWU+/XbDESIyBpbx6Tg&#10;QgGWi+enORba9byl8y7WIkE4FKjAxOgLKUNlyGIYOU+cvIPrLMYku1rqDvsEt60cZ9m7tNhwWjDo&#10;6ctQ9bc7WQW+nLh89X/ZrKu98WWf/35Ojt9Kvb4Mqw8QkYb4CN/bP1rBNJ/C7Uw6An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bflHDAAAA3AAAAA8AAAAAAAAAAAAA&#10;AAAAoQIAAGRycy9kb3ducmV2LnhtbFBLBQYAAAAABAAEAPkAAACRAwAAAAA=&#10;" strokeweight="1pt">
                                  <v:stroke endarrow="block"/>
                                </v:shape>
                                <v:shape id="AutoShape 961" o:spid="_x0000_s1124" type="#_x0000_t32" style="position:absolute;top:27788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VFvcQAAADcAAAADwAAAGRycy9kb3ducmV2LnhtbESPzW7CMBCE75X6DtZW4lacgPqjFIMA&#10;Ccq1EPW8ipc4NF67sSHh7XGlShxHM/ONZrYYbCsu1IXGsYJ8nIEgrpxuuFZQHjbP7yBCRNbYOiYF&#10;VwqwmD8+zLDQrucvuuxjLRKEQ4EKTIy+kDJUhiyGsfPEyTu6zmJMsqul7rBPcNvKSZa9SosNpwWD&#10;ntaGqp/92Srw5dTly9/r56Y6GF/2+fdqetoqNXoalh8gIg3xHv5v77SCt/wF/s6kI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UW9xAAAANwAAAAPAAAAAAAAAAAA&#10;AAAAAKECAABkcnMvZG93bnJldi54bWxQSwUGAAAAAAQABAD5AAAAkgMAAAAA&#10;" strokeweight="1pt">
                                  <v:stroke endarrow="block"/>
                                </v:shape>
                              </v:group>
                              <v:group id="Группа 24" o:spid="_x0000_s1125" style="position:absolute;width:63061;height:79781" coordsize="63061,79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<v:shape id="AutoShape 950" o:spid="_x0000_s1126" type="#_x0000_t116" style="position:absolute;left:2095;width:21603;height:7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SwcYA&#10;AADcAAAADwAAAGRycy9kb3ducmV2LnhtbESPQWvCQBSE70L/w/IKXkQ3Wqg2ZiNtUSoepLVKro/s&#10;MwnNvg3Zjab/visUPA4z8w2TrHpTiwu1rrKsYDqJQBDnVldcKDh+b8YLEM4ja6wtk4JfcrBKHwYJ&#10;xtpe+YsuB1+IAGEXo4LS+yaW0uUlGXQT2xAH72xbgz7ItpC6xWuAm1rOouhZGqw4LJTY0HtJ+c+h&#10;MwqyHOe7U6cz/Tbt6HNfZOtR/6HU8LF/XYLw1Pt7+L+91QrmTy9wO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VSwcYAAADcAAAADwAAAAAAAAAAAAAAAACYAgAAZHJz&#10;L2Rvd25yZXYueG1sUEsFBgAAAAAEAAQA9QAAAIsDAAAAAA==&#10;" strokeweight="1pt">
                                  <v:textbox>
                                    <w:txbxContent>
                                      <w:p w:rsidR="00AB4574" w:rsidRPr="00AB4574" w:rsidRDefault="00AB4574" w:rsidP="00AB4574">
                                        <w:pPr>
                                          <w:jc w:val="center"/>
                                          <w:rPr>
                                            <w:sz w:val="12"/>
                                            <w:szCs w:val="12"/>
                                            <w:lang w:val="ru-RU"/>
                                          </w:rPr>
                                        </w:pPr>
                                      </w:p>
                                      <w:p w:rsidR="00AB4574" w:rsidRPr="006D7279" w:rsidRDefault="00AB4574" w:rsidP="00AB4574">
                                        <w:pPr>
                                          <w:jc w:val="center"/>
                                          <w:rPr>
                                            <w:sz w:val="36"/>
                                            <w:szCs w:val="36"/>
                                            <w:lang w:val="ru-RU"/>
                                          </w:rPr>
                                        </w:pPr>
                                        <w:r w:rsidRPr="006D7279">
                                          <w:rPr>
                                            <w:sz w:val="36"/>
                                            <w:szCs w:val="36"/>
                                            <w:lang w:val="ru-RU"/>
                                          </w:rPr>
                                          <w:t>Начало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AutoShape 955" o:spid="_x0000_s1127" type="#_x0000_t32" style="position:absolute;left:12954;top:9144;width:35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7YMcQAAADcAAAADwAAAGRycy9kb3ducmV2LnhtbESPQYvCMBSE7wv+h/AEL4umKmxrNYoK&#10;gnhbXRaPj+bZFpuX0qS1/nsjLOxxmJlvmNWmN5XoqHGlZQXTSQSCOLO65FzBz+UwTkA4j6yxskwK&#10;nuRgsx58rDDV9sHf1J19LgKEXYoKCu/rVEqXFWTQTWxNHLybbQz6IJtc6gYfAW4qOYuiL2mw5LBQ&#10;YE37grL7uTUK2ur0eWl//bTLd118SxbJtb86pUbDfrsE4an3/+G/9lEriOcxvM+EIyD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PtgxxAAAANwAAAAPAAAAAAAAAAAA&#10;AAAAAKECAABkcnMvZG93bnJldi54bWxQSwUGAAAAAAQABAD5AAAAkgMAAAAA&#10;" strokeweight="1pt"/>
                                <v:group id="Группа 22" o:spid="_x0000_s1128" style="position:absolute;top:10477;width:63061;height:69304" coordsize="63061,69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<v:rect id="Прямоугольник 16" o:spid="_x0000_s1129" style="position:absolute;left:27241;top:47815;width:6306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47HMYA&#10;AADcAAAADwAAAGRycy9kb3ducmV2LnhtbESPUUvDQBCE3wX/w7GCL2IvbcFK7LWIoEgfiq3+gCW3&#10;yaXJ7oXc2aT99b2C4OMwM98wy/XIrTpSH2ovBqaTDBRJ4W0tlYGf7/fHZ1AholhsvZCBEwVYr25v&#10;lphbP8iOjvtYqQSRkKMBF2OXax0KR4xh4juS5JW+Z4xJ9pW2PQ4Jzq2eZdmTZqwlLTjs6M1R0ex/&#10;2cB5MzbM5VB+fdSbaTPwYeseDsbc342vL6AijfE//Nf+tAYWszlcz6Qj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47HMYAAADcAAAADwAAAAAAAAAAAAAAAACYAgAAZHJz&#10;L2Rvd25yZXYueG1sUEsFBgAAAAAEAAQA9QAAAIsDAAAAAA==&#10;" fillcolor="window" stroked="f" strokeweight="1pt">
                                    <v:path arrowok="t"/>
                                    <v:textbox>
                                      <w:txbxContent>
                                        <w:p w:rsidR="005D3DAF" w:rsidRPr="00970097" w:rsidRDefault="005D3DAF" w:rsidP="00970097">
                                          <w:pP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proofErr w:type="spellStart"/>
                                          <w:r w:rsidRPr="0097009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Нет</w:t>
                                          </w:r>
                                          <w:proofErr w:type="spellEnd"/>
                                          <w:r w:rsidRPr="0097009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21" o:spid="_x0000_s1130" style="position:absolute;width:63061;height:69304" coordsize="63061,69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<v:group id="Группа 20" o:spid="_x0000_s1131" style="position:absolute;left:38100;top:15364;width:20707;height:24012" coordorigin=",696" coordsize="20707,24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    <v:rect id="Прямоугольник 8" o:spid="_x0000_s1132" style="position:absolute;left:190;top:696;width:20517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oIEcEA&#10;AADcAAAADwAAAGRycy9kb3ducmV2LnhtbERPy4rCMBTdC/5DuII7TR1wlGoUKQ4UdBY+cH1prm21&#10;uSlNWuvfm8XALA/nvd72phIdNa60rGA2jUAQZ1aXnCu4Xn4mSxDOI2usLJOCNznYboaDNcbavvhE&#10;3dnnIoSwi1FB4X0dS+myggy6qa2JA3e3jUEfYJNL3eArhJtKfkXRtzRYcmgosKakoOx5bo2C3Smf&#10;H28HWjw6l+p7m5b762+i1HjU71YgPPX+X/znTrWCxSysDWfCEZC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qCBHBAAAA3AAAAA8AAAAAAAAAAAAAAAAAmAIAAGRycy9kb3du&#10;cmV2LnhtbFBLBQYAAAAABAAEAPUAAACGAwAAAAA=&#10;" fillcolor="window" strokecolor="windowText" strokeweight="1pt">
                                        <v:path arrowok="t"/>
                                        <v:textbox>
                                          <w:txbxContent>
                                            <w:p w:rsidR="005D3DAF" w:rsidRPr="00406F34" w:rsidRDefault="005D3DAF" w:rsidP="005D3DAF">
                                              <w:pPr>
                                                <w:jc w:val="center"/>
                                                <w:rPr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  <w:proofErr w:type="spellStart"/>
                                              <w:r w:rsidRPr="00406F34">
                                                <w:rPr>
                                                  <w:sz w:val="36"/>
                                                  <w:szCs w:val="36"/>
                                                </w:rPr>
                                                <w:t>Ввод</w:t>
                                              </w:r>
                                              <w:proofErr w:type="spellEnd"/>
                                              <w:r w:rsidRPr="00406F34">
                                                <w:rPr>
                                                  <w:sz w:val="36"/>
                                                  <w:szCs w:val="36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406F34">
                                                <w:rPr>
                                                  <w:sz w:val="36"/>
                                                  <w:szCs w:val="36"/>
                                                </w:rPr>
                                                <w:t>логина</w:t>
                                              </w:r>
                                              <w:proofErr w:type="spellEnd"/>
                                            </w:p>
                                            <w:p w:rsidR="005D3DAF" w:rsidRPr="00406F34" w:rsidRDefault="005D3DAF" w:rsidP="005D3DAF">
                                              <w:pPr>
                                                <w:jc w:val="center"/>
                                                <w:rPr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  <w:r w:rsidRPr="00406F34">
                                                <w:rPr>
                                                  <w:sz w:val="36"/>
                                                  <w:szCs w:val="36"/>
                                                </w:rPr>
                                                <w:t>и пароля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0" o:spid="_x0000_s1133" style="position:absolute;top:13906;width:20516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5+MQA&#10;AADcAAAADwAAAGRycy9kb3ducmV2LnhtbESPT4vCMBTE78J+h/AEbzZVUJduo4isUNA9+Ic9P5pn&#10;27V5KU2s9dubBcHjMDO/YdJVb2rRUesqywomUQyCOLe64kLB+bQdf4JwHlljbZkUPMjBavkxSDHR&#10;9s4H6o6+EAHCLkEFpfdNIqXLSzLoItsQB+9iW4M+yLaQusV7gJtaTuN4Lg1WHBZKbGhTUn493oyC&#10;9aGY7X93tPjrXKYvt6z6Pv9slBoN+/UXCE+9f4df7UwrWEzm8H8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5OfjEAAAA3AAAAA8AAAAAAAAAAAAAAAAAmAIAAGRycy9k&#10;b3ducmV2LnhtbFBLBQYAAAAABAAEAPUAAACJAwAAAAA=&#10;" fillcolor="window" strokecolor="windowText" strokeweight="1pt">
                                        <v:path arrowok="t"/>
                                        <v:textbox>
                                          <w:txbxContent>
                                            <w:p w:rsidR="005D3DAF" w:rsidRPr="00406F34" w:rsidRDefault="005D3DAF" w:rsidP="005D3DAF">
                                              <w:pPr>
                                                <w:jc w:val="center"/>
                                                <w:rPr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  <w:proofErr w:type="spellStart"/>
                                              <w:r w:rsidRPr="00406F34">
                                                <w:rPr>
                                                  <w:sz w:val="36"/>
                                                  <w:szCs w:val="36"/>
                                                </w:rPr>
                                                <w:t>Отправка</w:t>
                                              </w:r>
                                              <w:proofErr w:type="spellEnd"/>
                                            </w:p>
                                            <w:p w:rsidR="005D3DAF" w:rsidRPr="00406F34" w:rsidRDefault="005D3DAF" w:rsidP="005D3DAF">
                                              <w:pPr>
                                                <w:jc w:val="center"/>
                                                <w:rPr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  <w:r w:rsidRPr="00406F34">
                                                <w:rPr>
                                                  <w:sz w:val="36"/>
                                                  <w:szCs w:val="36"/>
                                                </w:rPr>
                                                <w:t>формы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Группа 19" o:spid="_x0000_s1134" style="position:absolute;width:63061;height:69304" coordsize="63061,69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      <v:shapetype id="_x0000_t110" coordsize="21600,21600" o:spt="110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Блок-схема: решение 12" o:spid="_x0000_s1135" type="#_x0000_t110" style="position:absolute;left:33844;top:42513;width:29217;height:20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HT8IA&#10;AADcAAAADwAAAGRycy9kb3ducmV2LnhtbERPz2vCMBS+C/sfwhvspqke6uiMIorgYQqrg83bo3k2&#10;xeSlNNHW/94cBjt+fL8Xq8FZcacuNJ4VTCcZCOLK64ZrBd+n3fgdRIjIGq1nUvCgAKvly2iBhfY9&#10;f9G9jLVIIRwKVGBibAspQ2XIYZj4ljhxF985jAl2tdQd9incWTnLslw6bDg1GGxpY6i6ljen4GCP&#10;v2fzebva/lgOP029zfPNVqm312H9ASLSEP/Ff+69VjCfpfnpTDo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WUdPwgAAANwAAAAPAAAAAAAAAAAAAAAAAJgCAABkcnMvZG93&#10;bnJldi54bWxQSwUGAAAAAAQABAD1AAAAhwMAAAAA&#10;" fillcolor="window" strokecolor="windowText" strokeweight="1pt">
                                        <v:path arrowok="t"/>
                                        <v:textbox>
                                          <w:txbxContent>
                                            <w:p w:rsidR="005D3DAF" w:rsidRPr="00DE4348" w:rsidRDefault="00DE4348" w:rsidP="005D3DAF">
                                              <w:pPr>
                                                <w:jc w:val="center"/>
                                                <w:rPr>
                                                  <w:sz w:val="36"/>
                                                  <w:szCs w:val="36"/>
                                                  <w:lang w:val="ru-RU"/>
                                                </w:rPr>
                                              </w:pPr>
                                              <w:r w:rsidRPr="00DE4348">
                                                <w:rPr>
                                                  <w:sz w:val="36"/>
                                                  <w:szCs w:val="36"/>
                                                  <w:lang w:val="ru-RU"/>
                                                </w:rPr>
                                                <w:t>Есть аккаунт с такими данн</w:t>
                                              </w:r>
                                              <w:r w:rsidRPr="00DE4348">
                                                <w:rPr>
                                                  <w:sz w:val="36"/>
                                                  <w:szCs w:val="36"/>
                                                  <w:lang w:val="ru-RU"/>
                                                </w:rPr>
                                                <w:t>ы</w:t>
                                              </w:r>
                                              <w:r w:rsidRPr="00DE4348">
                                                <w:rPr>
                                                  <w:sz w:val="36"/>
                                                  <w:szCs w:val="36"/>
                                                  <w:lang w:val="ru-RU"/>
                                                </w:rPr>
                                                <w:t>ми?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18" o:spid="_x0000_s1136" style="position:absolute;width:56211;height:69304" coordsize="56211,69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      <v:group id="Группа 15" o:spid="_x0000_s1137" style="position:absolute;width:56211;height:69304" coordorigin=",-951" coordsize="56211,69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          <v:group id="Группа 13" o:spid="_x0000_s1138" style="position:absolute;top:-61;width:56211;height:68414" coordorigin="1781,176" coordsize="56217,68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        <v:shapetype id="_x0000_t202" coordsize="21600,21600" o:spt="202" path="m,l,21600r21600,l21600,xe">
                                              <v:stroke joinstyle="miter"/>
                                              <v:path gradientshapeok="t" o:connecttype="rect"/>
                                            </v:shapetype>
                                            <v:shape id="Поле 10" o:spid="_x0000_s1139" type="#_x0000_t202" style="position:absolute;left:43015;top:3425;width:14983;height:9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                        <v:textbox>
                                                <w:txbxContent>
                                                  <w:p w:rsidR="001D044A" w:rsidRPr="00406F34" w:rsidRDefault="001D044A" w:rsidP="001D044A">
                                                    <w:pPr>
                                                      <w:jc w:val="center"/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r w:rsidRPr="00406F34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 xml:space="preserve">Загрузка </w:t>
                                                    </w:r>
                                                    <w:proofErr w:type="spellStart"/>
                                                    <w:r w:rsidRPr="00406F34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>формы</w:t>
                                                    </w:r>
                                                    <w:proofErr w:type="spellEnd"/>
                                                  </w:p>
                                                  <w:p w:rsidR="001D044A" w:rsidRPr="00406F34" w:rsidRDefault="001D044A" w:rsidP="001D044A">
                                                    <w:pPr>
                                                      <w:jc w:val="center"/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406F34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>ввода</w:t>
                                                    </w:r>
                                                    <w:proofErr w:type="spellEnd"/>
                                                    <w:r w:rsidRPr="00406F34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 w:rsidRPr="00406F34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>логина</w:t>
                                                    </w:r>
                                                    <w:proofErr w:type="spellEnd"/>
                                                  </w:p>
                                                  <w:p w:rsidR="001D044A" w:rsidRPr="00406F34" w:rsidRDefault="001D044A" w:rsidP="001D044A">
                                                    <w:pPr>
                                                      <w:jc w:val="center"/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r w:rsidRPr="00406F34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>и пароля</w:t>
                                                    </w:r>
                                                  </w:p>
                                                  <w:p w:rsidR="001D044A" w:rsidRDefault="001D044A"/>
                                                </w:txbxContent>
                                              </v:textbox>
                                            </v:shape>
                                            <v:group id="Группа 12" o:spid="_x0000_s1140" style="position:absolute;left:1781;top:176;width:48456;height:68427" coordorigin="1781,176" coordsize="48456,68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              <v:rect id="Прямоугольник 8" o:spid="_x0000_s1141" style="position:absolute;left:1781;top:57802;width:20517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OWQsQA&#10;AADcAAAADwAAAGRycy9kb3ducmV2LnhtbESPS4vCQBCE7wv+h6EFb+tEWR9ERxFxIeB68IHnJtMm&#10;0UxPyIwx/vsdQfBYVNVX1HzZmlI0VLvCsoJBPwJBnFpdcKbgdPz9noJwHlljaZkUPMnBctH5mmOs&#10;7YP31Bx8JgKEXYwKcu+rWEqX5mTQ9W1FHLyLrQ36IOtM6hofAW5KOYyisTRYcFjIsaJ1TuntcDcK&#10;Vvts9Hfe0uTauERf7kmxOe3WSvW67WoGwlPrP+F3O9EKpoMfeJ0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TlkLEAAAA3AAAAA8AAAAAAAAAAAAAAAAAmAIAAGRycy9k&#10;b3ducmV2LnhtbFBLBQYAAAAABAAEAPUAAACJAwAAAAA=&#10;" fillcolor="window" strokecolor="windowText" strokeweight="1pt">
                                                <v:path arrowok="t"/>
                                                <v:textbox>
                                                  <w:txbxContent>
                                                    <w:p w:rsidR="002A6F42" w:rsidRPr="002A6F42" w:rsidRDefault="002A6F42" w:rsidP="002A6F42">
                                                      <w:pPr>
                                                        <w:jc w:val="center"/>
                                                        <w:rPr>
                                                          <w:sz w:val="36"/>
                                                          <w:szCs w:val="36"/>
                                                          <w:lang w:val="ru-RU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36"/>
                                                          <w:szCs w:val="36"/>
                                                          <w:lang w:val="ru-RU"/>
                                                        </w:rPr>
                                                        <w:t>Вывод сообщения об ошибке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type id="_x0000_t35" coordsize="21600,21600" o:spt="35" o:oned="t" adj="10800,10800" path="m,l@0,0@0@1,21600@1,21600,21600e" filled="f">
                                                <v:stroke joinstyle="miter"/>
                                                <v:formulas>
                                                  <v:f eqn="val #0"/>
                                                  <v:f eqn="val #1"/>
                                                  <v:f eqn="mid #0 width"/>
                                                  <v:f eqn="prod #1 1 2"/>
                                                </v:formulas>
                                                <v:path arrowok="t" fillok="f" o:connecttype="none"/>
                                                <v:handles>
                                                  <v:h position="#0,@3"/>
                                                  <v:h position="@2,#1"/>
                                                </v:handles>
                                                <o:lock v:ext="edit" shapetype="t"/>
                                              </v:shapetype>
                                              <v:shape id="Соединительная линия уступом 11" o:spid="_x0000_s1142" type="#_x0000_t35" style="position:absolute;left:-3076;top:15291;width:68427;height:3819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K7jMEAAADbAAAADwAAAGRycy9kb3ducmV2LnhtbERP22oCMRB9F/oPYQq+aVYtRVajlFpL&#10;W3zx8gHDZtwsbiZLksbdv28Khb7N4Vxnve1tKxL50DhWMJsWIIgrpxuuFVzO+8kSRIjIGlvHpGCg&#10;ANvNw2iNpXZ3PlI6xVrkEA4lKjAxdqWUoTJkMUxdR5y5q/MWY4a+ltrjPYfbVs6L4llabDg3GOzo&#10;1VB1O31bBbt0SOYzLb6u7/6ps5aGt30xKDV+7F9WICL18V/85/7Qef4Mfn/JB8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4ruMwQAAANsAAAAPAAAAAAAAAAAAAAAA&#10;AKECAABkcnMvZG93bnJldi54bWxQSwUGAAAAAAQABAD5AAAAjwMAAAAA&#10;" adj="-722,-9738" strokecolor="black [3213]">
                                                <v:stroke endarrow="block"/>
                                              </v:shape>
                                            </v:group>
                                          </v:group>
                                          <v:rect id="Прямоугольник 14" o:spid="_x0000_s1143" style="position:absolute;left:48451;top:-951;width:2969;height:1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M0qcEA&#10;AADbAAAADwAAAGRycy9kb3ducmV2LnhtbERPTWvCQBC9F/oflil4qxuLFIlZJUhb6rGJIN4m2TGJ&#10;ZmdDdhuTf+8WCt7m8T4n2Y6mFQP1rrGsYDGPQBCXVjdcKTjkn68rEM4ja2wtk4KJHGw3z08Jxtre&#10;+IeGzFcihLCLUUHtfRdL6cqaDLq57YgDd7a9QR9gX0nd4y2Em1a+RdG7NNhwaKixo11N5TX7NQpc&#10;MezzqUuPl5Mri/SDTb7cfyk1exnTNQhPo3+I/93fOsxfwt8v4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jNKnBAAAA2wAAAA8AAAAAAAAAAAAAAAAAmAIAAGRycy9kb3du&#10;cmV2LnhtbFBLBQYAAAAABAAEAPUAAACGAwAAAAA=&#10;" filled="f" stroked="f" strokeweight="2pt"/>
                                        </v:group>
                                        <v:shapetype id="_x0000_t33" coordsize="21600,21600" o:spt="33" o:oned="t" path="m,l21600,r,21600e" filled="f">
                                          <v:stroke joinstyle="miter"/>
                                          <v:path arrowok="t" fillok="f" o:connecttype="none"/>
                                          <o:lock v:ext="edit" shapetype="t"/>
                                        </v:shapetype>
                                        <v:shape id="Соединительная линия уступом 17" o:spid="_x0000_s1144" type="#_x0000_t33" style="position:absolute;left:10257;top:52848;width:23587;height:56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rGGcQAAADbAAAADwAAAGRycy9kb3ducmV2LnhtbERPS2vCQBC+F/wPywi9iG7swUrqJoi0&#10;pdKTL6y3MTt5YHY2zW419de7BaG3+fieM0s7U4szta6yrGA8ikAQZ1ZXXCjYbt6GUxDOI2usLZOC&#10;X3KQJr2HGcbaXnhF57UvRAhhF6OC0vsmltJlJRl0I9sQBy63rUEfYFtI3eIlhJtaPkXRRBqsODSU&#10;2NCipOy0/jEKPvPrPl8eunGFHA2+v95fj8XupNRjv5u/gPDU+X/x3f2hw/xn+PslHCC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+sYZxAAAANsAAAAPAAAAAAAAAAAA&#10;AAAAAKECAABkcnMvZG93bnJldi54bWxQSwUGAAAAAAQABAD5AAAAkgMAAAAA&#10;" strokecolor="black [3213]">
                                          <v:stroke endarrow="block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1" o:spid="_x0000_s1145" type="#_x0000_t7" style="position:absolute;left:46496;top:13389;width:25466;height:10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rOS8EA&#10;AADaAAAADwAAAGRycy9kb3ducmV2LnhtbERPzWrCQBC+F3yHZQRvzcYebIlZRcSWQGkxaR9gkh2T&#10;xexsyG41vn1XKPQ0fHy/k28n24sLjd44VrBMUhDEjdOGWwXfX6+PLyB8QNbYOyYFN/Kw3cwecsy0&#10;u3JJlyq0Ioawz1BBF8KQSembjiz6xA3EkTu50WKIcGylHvEaw20vn9J0JS0ajg0dDrTvqDlXP1ZB&#10;bczbbW/l4bk6fhb18WPC4r1UajGfdmsQgabwL/5zFzrOh/sr9ys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azkvBAAAA2gAAAA8AAAAAAAAAAAAAAAAAmAIAAGRycy9kb3du&#10;cmV2LnhtbFBLBQYAAAAABAAEAPUAAACGAwAAAAA=&#10;" adj="2156" filled="f" strokecolor="black [3213]" strokeweight="1pt"/>
                </v:group>
                <v:shape id="Поле 3" o:spid="_x0000_s1146" type="#_x0000_t202" style="position:absolute;left:100038;top:35620;width:18933;height:10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    <v:textbox>
                    <w:txbxContent>
                      <w:p w:rsidR="00CE7774" w:rsidRPr="006A0599" w:rsidRDefault="00CE7774" w:rsidP="00CE777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6A0599">
                          <w:rPr>
                            <w:sz w:val="36"/>
                            <w:szCs w:val="36"/>
                          </w:rPr>
                          <w:t>Загрузка</w:t>
                        </w:r>
                      </w:p>
                      <w:p w:rsidR="00CE7774" w:rsidRDefault="00CE7774" w:rsidP="00CE7774">
                        <w:pPr>
                          <w:jc w:val="center"/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>страницы</w:t>
                        </w:r>
                      </w:p>
                      <w:p w:rsidR="00CE7774" w:rsidRPr="00E40C00" w:rsidRDefault="00CE7774" w:rsidP="00CE7774">
                        <w:pPr>
                          <w:jc w:val="center"/>
                          <w:rPr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 сайта-визитки</w:t>
                        </w:r>
                      </w:p>
                      <w:p w:rsidR="00CE7774" w:rsidRDefault="00CE7774" w:rsidP="00CE7774"/>
                    </w:txbxContent>
                  </v:textbox>
                </v:shape>
                <v:shape id="Параллелограмм 4" o:spid="_x0000_s1147" type="#_x0000_t7" style="position:absolute;left:97581;top:35620;width:23902;height:10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ZIYsEA&#10;AADaAAAADwAAAGRycy9kb3ducmV2LnhtbESPS4sCMRCE78L+h9AL3jTjc2U0yrooePSx3ttJz4Od&#10;dIYkq+O/N4Lgsaiqr6jFqjW1uJLzlWUFg34CgjizuuJCwe9p25uB8AFZY22ZFNzJw2r50Vlgqu2N&#10;D3Q9hkJECPsUFZQhNKmUPivJoO/bhjh6uXUGQ5SukNrhLcJNLYdJMpUGK44LJTb0U1L2d/w3Cqbn&#10;7OLWef5134wmbXW6DM603yrV/Wy/5yACteEdfrV3WsEYnlfiDZ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mSGLBAAAA2gAAAA8AAAAAAAAAAAAAAAAAmAIAAGRycy9kb3du&#10;cmV2LnhtbFBLBQYAAAAABAAEAPUAAACGAwAAAAA=&#10;" adj="2374" filled="f" strokecolor="black [3213]" strokeweight="1pt"/>
              </v:group>
            </w:pict>
          </mc:Fallback>
        </mc:AlternateContent>
      </w:r>
    </w:p>
    <w:p w:rsidR="00640F7A" w:rsidRPr="00640F7A" w:rsidRDefault="00640F7A">
      <w:pPr>
        <w:pStyle w:val="a7"/>
        <w:ind w:firstLine="0"/>
        <w:jc w:val="center"/>
        <w:rPr>
          <w:lang w:val="ru-RU"/>
        </w:rPr>
      </w:pPr>
    </w:p>
    <w:p w:rsidR="005D3DAF" w:rsidRPr="005D3DAF" w:rsidRDefault="005D3DAF" w:rsidP="005D3DAF">
      <w:pPr>
        <w:rPr>
          <w:lang w:val="en-US"/>
        </w:rPr>
      </w:pPr>
    </w:p>
    <w:p w:rsidR="005D3DAF" w:rsidRPr="005D3DAF" w:rsidRDefault="005D3DAF" w:rsidP="005D3DAF">
      <w:pPr>
        <w:rPr>
          <w:lang w:val="en-US"/>
        </w:rPr>
      </w:pPr>
    </w:p>
    <w:p w:rsidR="005D3DAF" w:rsidRPr="005D3DAF" w:rsidRDefault="005D3DAF" w:rsidP="005D3DAF">
      <w:pPr>
        <w:rPr>
          <w:lang w:val="en-US"/>
        </w:rPr>
      </w:pPr>
    </w:p>
    <w:p w:rsidR="005D3DAF" w:rsidRPr="005D3DAF" w:rsidRDefault="005D3DAF" w:rsidP="005D3DAF">
      <w:pPr>
        <w:rPr>
          <w:lang w:val="en-US"/>
        </w:rPr>
      </w:pPr>
    </w:p>
    <w:p w:rsidR="005D3DAF" w:rsidRPr="005D3DAF" w:rsidRDefault="005D3DAF" w:rsidP="005D3DAF">
      <w:pPr>
        <w:rPr>
          <w:lang w:val="en-US"/>
        </w:rPr>
      </w:pPr>
    </w:p>
    <w:p w:rsidR="005D3DAF" w:rsidRPr="001D044A" w:rsidRDefault="001D044A" w:rsidP="001D044A">
      <w:pPr>
        <w:tabs>
          <w:tab w:val="left" w:pos="8434"/>
        </w:tabs>
      </w:pPr>
      <w:r>
        <w:rPr>
          <w:lang w:val="en-US"/>
        </w:rPr>
        <w:tab/>
      </w:r>
    </w:p>
    <w:p w:rsidR="005D3DAF" w:rsidRPr="001D044A" w:rsidRDefault="005D3DAF" w:rsidP="005D3DAF">
      <w:pPr>
        <w:rPr>
          <w:lang w:val="ru-RU"/>
        </w:rPr>
      </w:pPr>
    </w:p>
    <w:p w:rsidR="00EA4521" w:rsidRPr="001D044A" w:rsidRDefault="005D3DAF" w:rsidP="005D3DAF">
      <w:pPr>
        <w:tabs>
          <w:tab w:val="left" w:pos="14893"/>
        </w:tabs>
        <w:rPr>
          <w:lang w:val="ru-RU"/>
        </w:rPr>
      </w:pPr>
      <w:r w:rsidRPr="001D044A">
        <w:rPr>
          <w:lang w:val="ru-RU"/>
        </w:rPr>
        <w:tab/>
      </w:r>
    </w:p>
    <w:sectPr w:rsidR="00EA4521" w:rsidRPr="001D044A" w:rsidSect="00CE7774">
      <w:pgSz w:w="23814" w:h="16839" w:orient="landscape" w:code="8"/>
      <w:pgMar w:top="720" w:right="720" w:bottom="72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6A"/>
    <w:rsid w:val="00065022"/>
    <w:rsid w:val="000D3BE4"/>
    <w:rsid w:val="00155759"/>
    <w:rsid w:val="001D044A"/>
    <w:rsid w:val="00206B83"/>
    <w:rsid w:val="00262E85"/>
    <w:rsid w:val="002805A9"/>
    <w:rsid w:val="002A6F42"/>
    <w:rsid w:val="002B26EA"/>
    <w:rsid w:val="00322689"/>
    <w:rsid w:val="00406F34"/>
    <w:rsid w:val="00420740"/>
    <w:rsid w:val="00456DD2"/>
    <w:rsid w:val="004829D9"/>
    <w:rsid w:val="004872DE"/>
    <w:rsid w:val="004C3CB7"/>
    <w:rsid w:val="004C6283"/>
    <w:rsid w:val="00504D54"/>
    <w:rsid w:val="005452DC"/>
    <w:rsid w:val="005D3DAF"/>
    <w:rsid w:val="00627B06"/>
    <w:rsid w:val="00627F81"/>
    <w:rsid w:val="00640F7A"/>
    <w:rsid w:val="00644F58"/>
    <w:rsid w:val="006A0599"/>
    <w:rsid w:val="006D7279"/>
    <w:rsid w:val="00784B6C"/>
    <w:rsid w:val="007B0D8C"/>
    <w:rsid w:val="007D72EC"/>
    <w:rsid w:val="00802101"/>
    <w:rsid w:val="00823811"/>
    <w:rsid w:val="00862448"/>
    <w:rsid w:val="00886C8D"/>
    <w:rsid w:val="00921C3F"/>
    <w:rsid w:val="00937430"/>
    <w:rsid w:val="00970097"/>
    <w:rsid w:val="009A000C"/>
    <w:rsid w:val="00A823A2"/>
    <w:rsid w:val="00AA68DA"/>
    <w:rsid w:val="00AB4574"/>
    <w:rsid w:val="00AD166C"/>
    <w:rsid w:val="00BE086F"/>
    <w:rsid w:val="00CC400B"/>
    <w:rsid w:val="00CD6FFF"/>
    <w:rsid w:val="00CE7774"/>
    <w:rsid w:val="00D33E6A"/>
    <w:rsid w:val="00D46D94"/>
    <w:rsid w:val="00DE4348"/>
    <w:rsid w:val="00E01A92"/>
    <w:rsid w:val="00E06A6A"/>
    <w:rsid w:val="00E15A7D"/>
    <w:rsid w:val="00E40C00"/>
    <w:rsid w:val="00E85D2E"/>
    <w:rsid w:val="00EA4521"/>
    <w:rsid w:val="00ED408D"/>
    <w:rsid w:val="00F11DF9"/>
    <w:rsid w:val="00F6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none [3212]">
      <v:fill color="none [3212]"/>
      <v:stroke weight="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paragraph" w:customStyle="1" w:styleId="af">
    <w:name w:val="основная надпись влево"/>
    <w:basedOn w:val="a"/>
    <w:link w:val="af0"/>
    <w:qFormat/>
    <w:rsid w:val="00A823A2"/>
    <w:pPr>
      <w:widowControl w:val="0"/>
      <w:jc w:val="left"/>
    </w:pPr>
    <w:rPr>
      <w:i/>
      <w:sz w:val="16"/>
    </w:rPr>
  </w:style>
  <w:style w:type="character" w:customStyle="1" w:styleId="af0">
    <w:name w:val="основная надпись влево Знак"/>
    <w:link w:val="af"/>
    <w:rsid w:val="00A823A2"/>
    <w:rPr>
      <w:i/>
      <w:sz w:val="16"/>
      <w:lang w:val="uk-UA"/>
    </w:rPr>
  </w:style>
  <w:style w:type="character" w:customStyle="1" w:styleId="ac">
    <w:name w:val="Чертежный Знак"/>
    <w:basedOn w:val="a0"/>
    <w:link w:val="ab"/>
    <w:rsid w:val="004C6283"/>
    <w:rPr>
      <w:rFonts w:ascii="ISOCPEUR" w:hAnsi="ISOCPEUR"/>
      <w:i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paragraph" w:customStyle="1" w:styleId="af">
    <w:name w:val="основная надпись влево"/>
    <w:basedOn w:val="a"/>
    <w:link w:val="af0"/>
    <w:qFormat/>
    <w:rsid w:val="00A823A2"/>
    <w:pPr>
      <w:widowControl w:val="0"/>
      <w:jc w:val="left"/>
    </w:pPr>
    <w:rPr>
      <w:i/>
      <w:sz w:val="16"/>
    </w:rPr>
  </w:style>
  <w:style w:type="character" w:customStyle="1" w:styleId="af0">
    <w:name w:val="основная надпись влево Знак"/>
    <w:link w:val="af"/>
    <w:rsid w:val="00A823A2"/>
    <w:rPr>
      <w:i/>
      <w:sz w:val="16"/>
      <w:lang w:val="uk-UA"/>
    </w:rPr>
  </w:style>
  <w:style w:type="character" w:customStyle="1" w:styleId="ac">
    <w:name w:val="Чертежный Знак"/>
    <w:basedOn w:val="a0"/>
    <w:link w:val="ab"/>
    <w:rsid w:val="004C6283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9674-D30D-4963-BA09-F740F860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Fufel</cp:lastModifiedBy>
  <cp:revision>9</cp:revision>
  <cp:lastPrinted>2013-06-04T07:15:00Z</cp:lastPrinted>
  <dcterms:created xsi:type="dcterms:W3CDTF">2017-05-29T10:11:00Z</dcterms:created>
  <dcterms:modified xsi:type="dcterms:W3CDTF">2017-06-06T09:53:00Z</dcterms:modified>
</cp:coreProperties>
</file>