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1F" w:rsidRDefault="00F4686D" w:rsidP="00397FC7">
      <w:pPr>
        <w:pStyle w:val="ab"/>
        <w:ind w:left="-426"/>
        <w:jc w:val="center"/>
        <w:rPr>
          <w:i w:val="0"/>
          <w:noProof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-229530</wp:posOffset>
                </wp:positionH>
                <wp:positionV relativeFrom="paragraph">
                  <wp:posOffset>-193173</wp:posOffset>
                </wp:positionV>
                <wp:extent cx="6357664" cy="9962559"/>
                <wp:effectExtent l="0" t="0" r="24130" b="1968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664" cy="9962559"/>
                          <a:chOff x="0" y="0"/>
                          <a:chExt cx="6588760" cy="10189210"/>
                        </a:xfrm>
                      </wpg:grpSpPr>
                      <wpg:grpSp>
                        <wpg:cNvPr id="1" name="Group 1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1134" y="397"/>
                            <a:chExt cx="10376" cy="16046"/>
                          </a:xfrm>
                        </wpg:grpSpPr>
                        <wps:wsp>
                          <wps:cNvPr id="2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132"/>
                          <wps:cNvCnPr/>
                          <wps:spPr bwMode="auto">
                            <a:xfrm>
                              <a:off x="1649" y="13328"/>
                              <a:ext cx="1" cy="14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33"/>
                          <wps:cNvCnPr/>
                          <wps:spPr bwMode="auto">
                            <a:xfrm>
                              <a:off x="5096" y="14175"/>
                              <a:ext cx="640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4"/>
                          <wps:cNvCnPr/>
                          <wps:spPr bwMode="auto">
                            <a:xfrm>
                              <a:off x="2268" y="1333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35"/>
                          <wps:cNvCnPr/>
                          <wps:spPr bwMode="auto">
                            <a:xfrm>
                              <a:off x="3686" y="1333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36"/>
                          <wps:cNvCnPr/>
                          <wps:spPr bwMode="auto">
                            <a:xfrm>
                              <a:off x="4536" y="13328"/>
                              <a:ext cx="1" cy="310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37"/>
                          <wps:cNvCnPr/>
                          <wps:spPr bwMode="auto">
                            <a:xfrm>
                              <a:off x="5103" y="13335"/>
                              <a:ext cx="1" cy="309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38"/>
                          <wps:cNvCnPr/>
                          <wps:spPr bwMode="auto">
                            <a:xfrm>
                              <a:off x="1139" y="1587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9"/>
                          <wps:cNvCnPr/>
                          <wps:spPr bwMode="auto">
                            <a:xfrm>
                              <a:off x="1139" y="161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4476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6F098B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6F098B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9" y="14476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6F098B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6F098B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0" y="14476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6F098B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6F098B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9" y="14476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6F098B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6F098B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Подп</w:t>
                                </w:r>
                                <w:r w:rsidR="006F098B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0" y="14476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0243BA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243B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15330"/>
                              <a:ext cx="654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8830C1" w:rsidRDefault="00E06A6A" w:rsidP="006D7F08">
                                <w:pPr>
                                  <w:pStyle w:val="ab"/>
                                  <w:ind w:left="-57" w:right="-5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830C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</w:t>
                                </w:r>
                                <w:r w:rsidR="006D7F08" w:rsidRPr="008830C1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3" y="15329"/>
                              <a:ext cx="592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8830C1" w:rsidRDefault="006D7F08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8830C1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6" y="13559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345C73" w:rsidRDefault="00F4686D" w:rsidP="00F4686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lang w:val="ru-RU"/>
                                  </w:rPr>
                                </w:pPr>
                                <w:r w:rsidRPr="00345C73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ДП 0</w:t>
                                </w:r>
                                <w:r w:rsidR="00397FC7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5</w:t>
                                </w:r>
                                <w:r w:rsidR="0095193C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.0</w:t>
                                </w:r>
                                <w:r w:rsidR="00786E8E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1</w:t>
                                </w:r>
                                <w:bookmarkStart w:id="0" w:name="_GoBack"/>
                                <w:bookmarkEnd w:id="0"/>
                                <w:r w:rsidR="0095193C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 xml:space="preserve"> </w:t>
                                </w:r>
                                <w:r w:rsidRPr="00345C73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Line 148"/>
                          <wps:cNvCnPr/>
                          <wps:spPr bwMode="auto">
                            <a:xfrm>
                              <a:off x="8519" y="14458"/>
                              <a:ext cx="298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49"/>
                          <wps:cNvCnPr/>
                          <wps:spPr bwMode="auto">
                            <a:xfrm>
                              <a:off x="1147" y="1474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50"/>
                          <wps:cNvCnPr/>
                          <wps:spPr bwMode="auto">
                            <a:xfrm>
                              <a:off x="1139" y="144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1"/>
                          <wps:cNvCnPr/>
                          <wps:spPr bwMode="auto">
                            <a:xfrm>
                              <a:off x="1139" y="155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52"/>
                          <wps:cNvCnPr/>
                          <wps:spPr bwMode="auto">
                            <a:xfrm>
                              <a:off x="1139" y="1530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4" name="Group 153"/>
                          <wpg:cNvGrpSpPr>
                            <a:grpSpLocks/>
                          </wpg:cNvGrpSpPr>
                          <wpg:grpSpPr bwMode="auto">
                            <a:xfrm>
                              <a:off x="1154" y="1475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5" name="Rectangl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1D07EE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D07EE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6" name="Rectangl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C862A8" w:rsidRDefault="00AE222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Белькевич Р.И.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1154" y="1503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8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1D07EE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D07EE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" name="Rectangle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222A" w:rsidRPr="000B542E" w:rsidRDefault="00AE222A" w:rsidP="00AE222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Блинова Е.А.</w:t>
                                  </w:r>
                                </w:p>
                                <w:p w:rsidR="00AE222A" w:rsidRPr="000B542E" w:rsidRDefault="00AE222A" w:rsidP="00AE222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:rsidR="00E06A6A" w:rsidRPr="00C862A8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54" y="1531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1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1D07EE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1D07EE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="00F4686D" w:rsidRPr="001D07EE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Консульт.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" name="Rectangl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222A" w:rsidRPr="000B542E" w:rsidRDefault="00AE222A" w:rsidP="00AE222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Блинова Е.А.</w:t>
                                  </w:r>
                                </w:p>
                                <w:p w:rsidR="00AE222A" w:rsidRPr="000B542E" w:rsidRDefault="00AE222A" w:rsidP="00AE222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:rsidR="00E06A6A" w:rsidRPr="00C862A8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162"/>
                          <wpg:cNvGrpSpPr>
                            <a:grpSpLocks/>
                          </wpg:cNvGrpSpPr>
                          <wpg:grpSpPr bwMode="auto">
                            <a:xfrm>
                              <a:off x="1154" y="15893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Rectangl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1D07EE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D07EE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222A" w:rsidRPr="000B542E" w:rsidRDefault="00AE222A" w:rsidP="00AE222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Жиляк Н.А.</w:t>
                                  </w:r>
                                </w:p>
                                <w:p w:rsidR="00E06A6A" w:rsidRPr="00C862A8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165"/>
                          <wpg:cNvGrpSpPr>
                            <a:grpSpLocks/>
                          </wpg:cNvGrpSpPr>
                          <wpg:grpSpPr bwMode="auto">
                            <a:xfrm>
                              <a:off x="1154" y="16170"/>
                              <a:ext cx="2565" cy="248"/>
                              <a:chOff x="0" y="0"/>
                              <a:chExt cx="20593" cy="20000"/>
                            </a:xfrm>
                          </wpg:grpSpPr>
                          <wps:wsp>
                            <wps:cNvPr id="37" name="Rectangle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1D07EE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D07EE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1312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222A" w:rsidRPr="000B542E" w:rsidRDefault="00AE222A" w:rsidP="00AE222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Смелов В.В</w:t>
                                  </w:r>
                                </w:p>
                                <w:p w:rsidR="00E06A6A" w:rsidRPr="00C862A8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Line 168"/>
                          <wps:cNvCnPr/>
                          <wps:spPr bwMode="auto">
                            <a:xfrm>
                              <a:off x="8505" y="14190"/>
                              <a:ext cx="1" cy="223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6" y="14198"/>
                              <a:ext cx="3264" cy="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97FC7" w:rsidRDefault="00E30E77" w:rsidP="00397FC7">
                                <w:pPr>
                                  <w:pStyle w:val="ab"/>
                                  <w:spacing w:before="120"/>
                                  <w:jc w:val="center"/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Диаграмма</w:t>
                                </w:r>
                                <w:r w:rsidR="00AE222A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  <w:p w:rsidR="00397FC7" w:rsidRDefault="00AE222A" w:rsidP="00397FC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 xml:space="preserve">действий </w:t>
                                </w:r>
                              </w:p>
                              <w:p w:rsidR="00E06A6A" w:rsidRPr="00397FC7" w:rsidRDefault="00AE222A" w:rsidP="00397FC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пользователей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Line 170"/>
                          <wps:cNvCnPr/>
                          <wps:spPr bwMode="auto">
                            <a:xfrm>
                              <a:off x="8512" y="1530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71"/>
                          <wps:cNvCnPr/>
                          <wps:spPr bwMode="auto">
                            <a:xfrm>
                              <a:off x="5107" y="15592"/>
                              <a:ext cx="63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72"/>
                          <wps:cNvCnPr/>
                          <wps:spPr bwMode="auto">
                            <a:xfrm>
                              <a:off x="10204" y="14190"/>
                              <a:ext cx="3" cy="111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419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8830C1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830C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668" y="15330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8830C1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830C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4" y="15330"/>
                              <a:ext cx="804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8830C1" w:rsidRDefault="006D7F08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8830C1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Line 176"/>
                          <wps:cNvCnPr/>
                          <wps:spPr bwMode="auto">
                            <a:xfrm>
                              <a:off x="8789" y="1447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77"/>
                          <wps:cNvCnPr/>
                          <wps:spPr bwMode="auto">
                            <a:xfrm>
                              <a:off x="9072" y="1447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5818"/>
                              <a:ext cx="291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6CB6" w:rsidRPr="003C2ECD" w:rsidRDefault="00866CB6" w:rsidP="00866CB6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lang w:val="ru-RU"/>
                                  </w:rPr>
                                </w:pPr>
                                <w:r w:rsidRPr="003C2ECD">
                                  <w:rPr>
                                    <w:rFonts w:ascii="Times New Roman" w:hAnsi="Times New Roman"/>
                                  </w:rPr>
                                  <w:t>БГТУ</w:t>
                                </w:r>
                                <w:r w:rsidRPr="003C2ECD">
                                  <w:rPr>
                                    <w:rFonts w:ascii="Times New Roman" w:hAnsi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3C2ECD">
                                  <w:rPr>
                                    <w:rFonts w:ascii="Times New Roman" w:hAnsi="Times New Roman"/>
                                    <w:color w:val="000000"/>
                                    <w:szCs w:val="28"/>
                                    <w:shd w:val="clear" w:color="auto" w:fill="FFFFFF"/>
                                  </w:rPr>
                                  <w:t>844190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  <w:t>30, 2017</w:t>
                                </w:r>
                              </w:p>
                              <w:p w:rsidR="00866CB6" w:rsidRPr="000C5B2C" w:rsidRDefault="00866CB6" w:rsidP="00866CB6"/>
                              <w:p w:rsidR="00866CB6" w:rsidRPr="000C5B2C" w:rsidRDefault="00866CB6" w:rsidP="00866CB6"/>
                              <w:p w:rsidR="00E06A6A" w:rsidRPr="00964662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Line 179"/>
                          <wps:cNvCnPr/>
                          <wps:spPr bwMode="auto">
                            <a:xfrm>
                              <a:off x="1139" y="1332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80"/>
                          <wps:cNvCnPr/>
                          <wps:spPr bwMode="auto">
                            <a:xfrm>
                              <a:off x="1139" y="1360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81"/>
                          <wps:cNvCnPr/>
                          <wps:spPr bwMode="auto">
                            <a:xfrm>
                              <a:off x="1139" y="138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82"/>
                          <wps:cNvCnPr/>
                          <wps:spPr bwMode="auto">
                            <a:xfrm>
                              <a:off x="1139" y="1502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4" name="Group 183"/>
                          <wpg:cNvGrpSpPr>
                            <a:grpSpLocks/>
                          </wpg:cNvGrpSpPr>
                          <wpg:grpSpPr bwMode="auto">
                            <a:xfrm>
                              <a:off x="1154" y="1559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" name="Rectangle 1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E06A6A" w:rsidRDefault="00E06A6A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" name="Rectangle 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E06A6A" w:rsidRDefault="00E06A6A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Line 186"/>
                          <wps:cNvCnPr/>
                          <wps:spPr bwMode="auto">
                            <a:xfrm>
                              <a:off x="9356" y="14182"/>
                              <a:ext cx="3" cy="11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6" y="1419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8830C1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830C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1" y="14198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8830C1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830C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Line 189"/>
                          <wps:cNvCnPr/>
                          <wps:spPr bwMode="auto">
                            <a:xfrm>
                              <a:off x="9639" y="1531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6" y="15653"/>
                              <a:ext cx="3264" cy="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6" y="1475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1" y="14753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Line 193"/>
                          <wps:cNvCnPr/>
                          <wps:spPr bwMode="auto">
                            <a:xfrm>
                              <a:off x="1139" y="1416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784651" y="9101470"/>
                            <a:ext cx="330407" cy="229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686D" w:rsidRPr="008830C1" w:rsidRDefault="00F4686D" w:rsidP="00F4686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830C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7" o:spid="_x0000_s1026" style="position:absolute;left:0;text-align:left;margin-left:-18.05pt;margin-top:-15.2pt;width:500.6pt;height:784.45pt;z-index:251659776;mso-width-relative:margin;mso-height-relative:margin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">
                <v:group id="Group 130" o:spid="_x0000_s1027" style="position:absolute;width:65887;height:101892" coordorigin="1134,397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131" o:spid="_x0000_s1028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  <v:line id="Line 132" o:spid="_x0000_s1029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  <v:line id="Line 133" o:spid="_x0000_s1030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line id="Line 134" o:spid="_x0000_s1031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135" o:spid="_x0000_s1032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136" o:spid="_x0000_s1033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137" o:spid="_x0000_s1034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8" o:spid="_x0000_s103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  <v:line id="Line 139" o:spid="_x0000_s103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rect id="Rectangle 140" o:spid="_x0000_s1037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6F098B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F098B">
                            <w:rPr>
                              <w:rFonts w:ascii="Times New Roman" w:hAnsi="Times New Roman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1" o:spid="_x0000_s1038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6F098B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F098B">
                            <w:rPr>
                              <w:rFonts w:ascii="Times New Roman" w:hAnsi="Times New Roman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42" o:spid="_x0000_s1039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6F098B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F098B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3" o:spid="_x0000_s1040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6F098B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6F098B">
                            <w:rPr>
                              <w:rFonts w:ascii="Times New Roman" w:hAnsi="Times New Roman"/>
                              <w:sz w:val="18"/>
                            </w:rPr>
                            <w:t>Подп</w:t>
                          </w:r>
                          <w:r w:rsidR="006F098B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4" o:spid="_x0000_s1041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0243BA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243BA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5" o:spid="_x0000_s1042" style="position:absolute;left:8535;top:15330;width:654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8830C1" w:rsidRDefault="00E06A6A" w:rsidP="006D7F08">
                          <w:pPr>
                            <w:pStyle w:val="ab"/>
                            <w:ind w:left="-57" w:right="-5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830C1">
                            <w:rPr>
                              <w:rFonts w:ascii="Times New Roman" w:hAnsi="Times New Roman"/>
                              <w:sz w:val="18"/>
                            </w:rPr>
                            <w:t>Лис</w:t>
                          </w:r>
                          <w:r w:rsidR="006D7F08" w:rsidRPr="008830C1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т</w:t>
                          </w:r>
                        </w:p>
                      </w:txbxContent>
                    </v:textbox>
                  </v:rect>
                  <v:rect id="Rectangle 146" o:spid="_x0000_s1043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8830C1" w:rsidRDefault="006D7F08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8830C1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47" o:spid="_x0000_s1044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345C73" w:rsidRDefault="00F4686D" w:rsidP="00F4686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lang w:val="ru-RU"/>
                            </w:rPr>
                          </w:pPr>
                          <w:r w:rsidRPr="00345C73">
                            <w:rPr>
                              <w:rFonts w:ascii="Times New Roman" w:hAnsi="Times New Roman"/>
                              <w:lang w:val="ru-RU"/>
                            </w:rPr>
                            <w:t>ДП 0</w:t>
                          </w:r>
                          <w:r w:rsidR="00397FC7">
                            <w:rPr>
                              <w:rFonts w:ascii="Times New Roman" w:hAnsi="Times New Roman"/>
                              <w:lang w:val="ru-RU"/>
                            </w:rPr>
                            <w:t>5</w:t>
                          </w:r>
                          <w:r w:rsidR="0095193C">
                            <w:rPr>
                              <w:rFonts w:ascii="Times New Roman" w:hAnsi="Times New Roman"/>
                              <w:lang w:val="ru-RU"/>
                            </w:rPr>
                            <w:t>.0</w:t>
                          </w:r>
                          <w:r w:rsidR="00786E8E">
                            <w:rPr>
                              <w:rFonts w:ascii="Times New Roman" w:hAnsi="Times New Roman"/>
                              <w:lang w:val="ru-RU"/>
                            </w:rPr>
                            <w:t>1</w:t>
                          </w:r>
                          <w:bookmarkStart w:id="1" w:name="_GoBack"/>
                          <w:bookmarkEnd w:id="1"/>
                          <w:r w:rsidR="0095193C">
                            <w:rPr>
                              <w:rFonts w:ascii="Times New Roman" w:hAnsi="Times New Roman"/>
                              <w:lang w:val="ru-RU"/>
                            </w:rPr>
                            <w:t xml:space="preserve"> </w:t>
                          </w:r>
                          <w:r w:rsidRPr="00345C73">
                            <w:rPr>
                              <w:rFonts w:ascii="Times New Roman" w:hAnsi="Times New Roman"/>
                              <w:lang w:val="ru-RU"/>
                            </w:rPr>
                            <w:t>ГЧ</w:t>
                          </w:r>
                        </w:p>
                      </w:txbxContent>
                    </v:textbox>
                  </v:rect>
                  <v:line id="Line 148" o:spid="_x0000_s1045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  <v:line id="Line 149" o:spid="_x0000_s104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  <v:line id="Line 150" o:spid="_x0000_s104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<v:line id="Line 151" o:spid="_x0000_s104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  <v:line id="Line 152" o:spid="_x0000_s104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<v:group id="Group 153" o:spid="_x0000_s1050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15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1D07EE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D07E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15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C862A8" w:rsidRDefault="00AE222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Белькевич Р.И.</w:t>
                            </w:r>
                          </w:p>
                        </w:txbxContent>
                      </v:textbox>
                    </v:rect>
                  </v:group>
                  <v:group id="Group 156" o:spid="_x0000_s1053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15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E06A6A" w:rsidRPr="001D07EE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D07E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rect>
                    <v:rect id="Rectangle 15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AE222A" w:rsidRPr="000B542E" w:rsidRDefault="00AE222A" w:rsidP="00AE222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Блинова Е.А.</w:t>
                            </w:r>
                          </w:p>
                          <w:p w:rsidR="00AE222A" w:rsidRPr="000B542E" w:rsidRDefault="00AE222A" w:rsidP="00AE222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:rsidR="00E06A6A" w:rsidRPr="00C862A8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59" o:spid="_x0000_s1056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16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1D07EE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1D07E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F4686D" w:rsidRPr="001D07E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v:textbox>
                    </v:rect>
                    <v:rect id="Rectangle 16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AE222A" w:rsidRPr="000B542E" w:rsidRDefault="00AE222A" w:rsidP="00AE222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Блинова Е.А.</w:t>
                            </w:r>
                          </w:p>
                          <w:p w:rsidR="00AE222A" w:rsidRPr="000B542E" w:rsidRDefault="00AE222A" w:rsidP="00AE222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:rsidR="00E06A6A" w:rsidRPr="00C862A8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62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16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1D07EE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D07E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16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  <v:textbox inset="1pt,1pt,1pt,1pt">
                        <w:txbxContent>
                          <w:p w:rsidR="00AE222A" w:rsidRPr="000B542E" w:rsidRDefault="00AE222A" w:rsidP="00AE222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Жиляк Н.А.</w:t>
                            </w:r>
                          </w:p>
                          <w:p w:rsidR="00E06A6A" w:rsidRPr="00C862A8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65" o:spid="_x0000_s1062" style="position:absolute;left:1154;top:16170;width:2565;height:248" coordsize="2059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16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E06A6A" w:rsidRPr="001D07EE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D07E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Утверд.</w:t>
                            </w:r>
                          </w:p>
                        </w:txbxContent>
                      </v:textbox>
                    </v:rect>
                    <v:rect id="Rectangle 167" o:spid="_x0000_s1064" style="position:absolute;left:9281;width:1131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AE222A" w:rsidRPr="000B542E" w:rsidRDefault="00AE222A" w:rsidP="00AE222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Смелов В.В</w:t>
                            </w:r>
                          </w:p>
                          <w:p w:rsidR="00E06A6A" w:rsidRPr="00C862A8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168" o:spid="_x0000_s1065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rect id="Rectangle 169" o:spid="_x0000_s1066" style="position:absolute;left:5166;top:14198;width:3264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397FC7" w:rsidRDefault="00E30E77" w:rsidP="00397FC7">
                          <w:pPr>
                            <w:pStyle w:val="ab"/>
                            <w:spacing w:before="120"/>
                            <w:jc w:val="center"/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Диаграмма</w:t>
                          </w:r>
                          <w:r w:rsidR="00AE222A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 xml:space="preserve"> </w:t>
                          </w:r>
                        </w:p>
                        <w:p w:rsidR="00397FC7" w:rsidRDefault="00AE222A" w:rsidP="00397FC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 xml:space="preserve">действий </w:t>
                          </w:r>
                        </w:p>
                        <w:p w:rsidR="00E06A6A" w:rsidRPr="00397FC7" w:rsidRDefault="00AE222A" w:rsidP="00397FC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пользователей</w:t>
                          </w:r>
                        </w:p>
                      </w:txbxContent>
                    </v:textbox>
                  </v:rect>
                  <v:line id="Line 170" o:spid="_x0000_s106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  <v:line id="Line 171" o:spid="_x0000_s1068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  <v:line id="Line 172" o:spid="_x0000_s1069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rect id="Rectangle 173" o:spid="_x0000_s1070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8830C1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830C1">
                            <w:rPr>
                              <w:rFonts w:ascii="Times New Roman" w:hAnsi="Times New Roman"/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174" o:spid="_x0000_s1071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8830C1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830C1">
                            <w:rPr>
                              <w:rFonts w:ascii="Times New Roman" w:hAnsi="Times New Roman"/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175" o:spid="_x0000_s1072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8830C1" w:rsidRDefault="006D7F08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8830C1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76" o:spid="_x0000_s1073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  <v:line id="Line 177" o:spid="_x0000_s1074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  <v:rect id="Rectangle 178" o:spid="_x0000_s1075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866CB6" w:rsidRPr="003C2ECD" w:rsidRDefault="00866CB6" w:rsidP="00866CB6">
                          <w:pPr>
                            <w:pStyle w:val="ab"/>
                            <w:rPr>
                              <w:rFonts w:ascii="Times New Roman" w:hAnsi="Times New Roman"/>
                              <w:lang w:val="ru-RU"/>
                            </w:rPr>
                          </w:pPr>
                          <w:r w:rsidRPr="003C2ECD">
                            <w:rPr>
                              <w:rFonts w:ascii="Times New Roman" w:hAnsi="Times New Roman"/>
                            </w:rPr>
                            <w:t>БГТУ</w:t>
                          </w:r>
                          <w:r w:rsidRPr="003C2ECD">
                            <w:rPr>
                              <w:rFonts w:ascii="Times New Roman" w:hAnsi="Times New Roman"/>
                              <w:lang w:val="en-US"/>
                            </w:rPr>
                            <w:t xml:space="preserve"> </w:t>
                          </w:r>
                          <w:r w:rsidRPr="003C2ECD">
                            <w:rPr>
                              <w:rFonts w:ascii="Times New Roman" w:hAnsi="Times New Roman"/>
                              <w:color w:val="000000"/>
                              <w:szCs w:val="28"/>
                              <w:shd w:val="clear" w:color="auto" w:fill="FFFFFF"/>
                            </w:rPr>
                            <w:t>844190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Cs w:val="28"/>
                              <w:shd w:val="clear" w:color="auto" w:fill="FFFFFF"/>
                              <w:lang w:val="ru-RU"/>
                            </w:rPr>
                            <w:t>30, 2017</w:t>
                          </w:r>
                        </w:p>
                        <w:p w:rsidR="00866CB6" w:rsidRPr="000C5B2C" w:rsidRDefault="00866CB6" w:rsidP="00866CB6"/>
                        <w:p w:rsidR="00866CB6" w:rsidRPr="000C5B2C" w:rsidRDefault="00866CB6" w:rsidP="00866CB6"/>
                        <w:p w:rsidR="00E06A6A" w:rsidRPr="00964662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179" o:spid="_x0000_s1076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  <v:line id="Line 180" o:spid="_x0000_s1077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  <v:line id="Line 181" o:spid="_x0000_s1078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<v:line id="Line 182" o:spid="_x0000_s1079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<v:group id="Group 183" o:spid="_x0000_s1080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184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E06A6A" w:rsidRDefault="00E06A6A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85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E06A6A" w:rsidRDefault="00E06A6A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186" o:spid="_x0000_s1083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rect id="Rectangle 187" o:spid="_x0000_s1084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8830C1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830C1">
                            <w:rPr>
                              <w:rFonts w:ascii="Times New Roman" w:hAnsi="Times New Roman"/>
                              <w:sz w:val="18"/>
                            </w:rPr>
                            <w:t>Масса</w:t>
                          </w:r>
                        </w:p>
                      </w:txbxContent>
                    </v:textbox>
                  </v:rect>
                  <v:rect id="Rectangle 188" o:spid="_x0000_s1085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8830C1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830C1">
                            <w:rPr>
                              <w:rFonts w:ascii="Times New Roman" w:hAnsi="Times New Roman"/>
                              <w:sz w:val="18"/>
                            </w:rPr>
                            <w:t>Масштаб</w:t>
                          </w:r>
                        </w:p>
                      </w:txbxContent>
                    </v:textbox>
                  </v:rect>
                  <v:line id="Line 189" o:spid="_x0000_s1086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rect id="Rectangle 190" o:spid="_x0000_s1087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91" o:spid="_x0000_s1088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92" o:spid="_x0000_s1089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193" o:spid="_x0000_s1090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/v:group>
                <v:rect id="Rectangle 103" o:spid="_x0000_s1091" style="position:absolute;left:47846;top:91014;width:3304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F4686D" w:rsidRPr="008830C1" w:rsidRDefault="00F4686D" w:rsidP="00F4686D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8830C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97FC7" w:rsidRDefault="00C9671F" w:rsidP="00397FC7">
      <w:pPr>
        <w:pStyle w:val="ab"/>
        <w:ind w:left="-426"/>
        <w:jc w:val="center"/>
        <w:rPr>
          <w:i w:val="0"/>
          <w:noProof/>
          <w:lang w:val="ru-RU"/>
        </w:rPr>
      </w:pPr>
      <w:r>
        <w:rPr>
          <w:i w:val="0"/>
          <w:noProof/>
          <w:lang w:val="ru-RU"/>
        </w:rPr>
        <w:br w:type="column"/>
      </w:r>
    </w:p>
    <w:p w:rsidR="00397FC7" w:rsidRDefault="00AE222A" w:rsidP="00AE222A">
      <w:pPr>
        <w:pStyle w:val="ab"/>
        <w:ind w:left="-284"/>
        <w:jc w:val="center"/>
        <w:rPr>
          <w:i w:val="0"/>
          <w:lang w:val="en-US"/>
        </w:rPr>
      </w:pPr>
      <w:r w:rsidRPr="00AE222A">
        <w:rPr>
          <w:rFonts w:ascii="Times New Roman" w:hAnsi="Times New Roman"/>
          <w:i w:val="0"/>
          <w:noProof/>
          <w:lang w:val="ru-R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181610</wp:posOffset>
            </wp:positionV>
            <wp:extent cx="6105525" cy="3217670"/>
            <wp:effectExtent l="0" t="0" r="0" b="1905"/>
            <wp:wrapNone/>
            <wp:docPr id="65" name="Рисунок 65" descr="D: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11" cy="32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Pr="00397FC7" w:rsidRDefault="00397FC7" w:rsidP="00397FC7">
      <w:pPr>
        <w:pStyle w:val="ab"/>
        <w:ind w:left="-426"/>
        <w:jc w:val="center"/>
        <w:rPr>
          <w:lang w:val="en-US"/>
        </w:rPr>
      </w:pPr>
    </w:p>
    <w:sectPr w:rsidR="00397FC7" w:rsidRPr="00397FC7" w:rsidSect="00AE222A">
      <w:pgSz w:w="11907" w:h="16840" w:code="9"/>
      <w:pgMar w:top="907" w:right="567" w:bottom="1758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6A"/>
    <w:rsid w:val="000243BA"/>
    <w:rsid w:val="000E37C0"/>
    <w:rsid w:val="001D07EE"/>
    <w:rsid w:val="0022750B"/>
    <w:rsid w:val="002D4A03"/>
    <w:rsid w:val="00345C73"/>
    <w:rsid w:val="00397FC7"/>
    <w:rsid w:val="004A3964"/>
    <w:rsid w:val="005C79FB"/>
    <w:rsid w:val="00637A31"/>
    <w:rsid w:val="006D7F08"/>
    <w:rsid w:val="006F098B"/>
    <w:rsid w:val="00786E8E"/>
    <w:rsid w:val="00834145"/>
    <w:rsid w:val="008662EE"/>
    <w:rsid w:val="00866CB6"/>
    <w:rsid w:val="008830C1"/>
    <w:rsid w:val="00937430"/>
    <w:rsid w:val="0095193C"/>
    <w:rsid w:val="00964662"/>
    <w:rsid w:val="00996BCC"/>
    <w:rsid w:val="009F44A3"/>
    <w:rsid w:val="00A84541"/>
    <w:rsid w:val="00AC759A"/>
    <w:rsid w:val="00AE222A"/>
    <w:rsid w:val="00B02BAA"/>
    <w:rsid w:val="00B101AA"/>
    <w:rsid w:val="00C862A8"/>
    <w:rsid w:val="00C9671F"/>
    <w:rsid w:val="00D51DEF"/>
    <w:rsid w:val="00E06A6A"/>
    <w:rsid w:val="00E30E77"/>
    <w:rsid w:val="00E64020"/>
    <w:rsid w:val="00F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paragraph" w:styleId="af">
    <w:name w:val="Balloon Text"/>
    <w:basedOn w:val="a"/>
    <w:link w:val="af0"/>
    <w:semiHidden/>
    <w:unhideWhenUsed/>
    <w:rsid w:val="00AE22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AE222A"/>
    <w:rPr>
      <w:rFonts w:ascii="Tahoma" w:hAnsi="Tahoma" w:cs="Tahoma"/>
      <w:sz w:val="16"/>
      <w:szCs w:val="16"/>
      <w:lang w:val="uk-UA"/>
    </w:rPr>
  </w:style>
  <w:style w:type="character" w:customStyle="1" w:styleId="ac">
    <w:name w:val="Чертежный Знак"/>
    <w:basedOn w:val="a0"/>
    <w:link w:val="ab"/>
    <w:rsid w:val="00866CB6"/>
    <w:rPr>
      <w:rFonts w:ascii="ISOCPEUR" w:hAnsi="ISOCPEUR"/>
      <w:i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paragraph" w:styleId="af">
    <w:name w:val="Balloon Text"/>
    <w:basedOn w:val="a"/>
    <w:link w:val="af0"/>
    <w:semiHidden/>
    <w:unhideWhenUsed/>
    <w:rsid w:val="00AE22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AE222A"/>
    <w:rPr>
      <w:rFonts w:ascii="Tahoma" w:hAnsi="Tahoma" w:cs="Tahoma"/>
      <w:sz w:val="16"/>
      <w:szCs w:val="16"/>
      <w:lang w:val="uk-UA"/>
    </w:rPr>
  </w:style>
  <w:style w:type="character" w:customStyle="1" w:styleId="ac">
    <w:name w:val="Чертежный Знак"/>
    <w:basedOn w:val="a0"/>
    <w:link w:val="ab"/>
    <w:rsid w:val="00866CB6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Fufel</cp:lastModifiedBy>
  <cp:revision>6</cp:revision>
  <dcterms:created xsi:type="dcterms:W3CDTF">2017-06-01T09:03:00Z</dcterms:created>
  <dcterms:modified xsi:type="dcterms:W3CDTF">2017-06-06T08:27:00Z</dcterms:modified>
</cp:coreProperties>
</file>