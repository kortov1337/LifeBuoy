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B5" w:rsidRDefault="00E52898" w:rsidP="004F78B5">
      <w:pPr>
        <w:pStyle w:val="ab"/>
        <w:rPr>
          <w:rFonts w:ascii="Times New Roman" w:hAnsi="Times New Roman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2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33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34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35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36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37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38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39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3B6EF6" w:rsidRDefault="003B6EF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39FE" w:rsidRPr="00627B06" w:rsidRDefault="00F039FE" w:rsidP="00F039F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П 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0</w:t>
                              </w:r>
                              <w:r w:rsidR="00F40781">
                                <w:rPr>
                                  <w:rFonts w:ascii="Times New Roman" w:hAnsi="Times New Roman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.0</w:t>
                              </w:r>
                              <w:r w:rsidR="00F80266">
                                <w:rPr>
                                  <w:rFonts w:ascii="Times New Roman" w:hAnsi="Times New Roman"/>
                                  <w:lang w:val="ru-RU"/>
                                </w:rPr>
                                <w:t>1</w:t>
                              </w:r>
                              <w:bookmarkStart w:id="0" w:name="_GoBack"/>
                              <w:bookmarkEnd w:id="0"/>
                              <w:r w:rsidRPr="00627B06">
                                <w:rPr>
                                  <w:rFonts w:ascii="Times New Roman" w:hAnsi="Times New Roman"/>
                                  <w:lang w:val="ru-RU"/>
                                </w:rPr>
                                <w:t>.ГЧ</w:t>
                              </w:r>
                            </w:p>
                            <w:p w:rsidR="00E06A6A" w:rsidRPr="00E06A6A" w:rsidRDefault="00E06A6A" w:rsidP="00E06A6A">
                              <w:pPr>
                                <w:pStyle w:val="ab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148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149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50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51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52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15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C13853" w:rsidRDefault="00C13853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Белькевич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Р.И.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5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853" w:rsidRPr="000B542E" w:rsidRDefault="00C13853" w:rsidP="00C13853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Блинова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Е.А.</w:t>
                                </w:r>
                              </w:p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5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542E" w:rsidRPr="000B542E" w:rsidRDefault="00C13853" w:rsidP="000B542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Блинова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Е.А.</w:t>
                                </w:r>
                              </w:p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6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C13853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Жиляк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6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E06A6A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B542E" w:rsidRDefault="00C13853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Смелов В.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В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168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49610F" w:rsidRDefault="0049610F" w:rsidP="00F40781">
                              <w:pPr>
                                <w:pStyle w:val="ab"/>
                                <w:suppressAutoHyphens/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49610F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 xml:space="preserve">Таблица </w:t>
                              </w:r>
                              <w:r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результатов расчета</w:t>
                              </w:r>
                              <w:r w:rsidRPr="0049610F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 xml:space="preserve"> экономических показателей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170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71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72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3B6EF6" w:rsidRDefault="003B6EF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176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77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0DB5" w:rsidRPr="003C2ECD" w:rsidRDefault="00DF0DB5" w:rsidP="00DF0DB5">
                              <w:pPr>
                                <w:pStyle w:val="ab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3C2ECD">
                                <w:rPr>
                                  <w:rFonts w:ascii="Times New Roman" w:hAnsi="Times New Roman"/>
                                </w:rPr>
                                <w:t>БГТУ</w:t>
                              </w:r>
                              <w:r w:rsidRPr="003C2ECD"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  <w:r w:rsidRPr="003C2ECD">
                                <w:rPr>
                                  <w:rFonts w:ascii="Times New Roman" w:hAnsi="Times New Roman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w:t>844190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30, 2017</w:t>
                              </w:r>
                            </w:p>
                            <w:p w:rsidR="00DF0DB5" w:rsidRPr="000C5B2C" w:rsidRDefault="00DF0DB5" w:rsidP="00DF0DB5"/>
                            <w:p w:rsidR="00DF0DB5" w:rsidRPr="000C5B2C" w:rsidRDefault="00DF0DB5" w:rsidP="00DF0DB5"/>
                            <w:p w:rsidR="00E06A6A" w:rsidRPr="00F039F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179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80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81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82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5" name="Group 18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" name="Line 186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0B542E" w:rsidRDefault="00E06A6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189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E06A6A" w:rsidRDefault="00E06A6A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E06A6A" w:rsidRDefault="00E06A6A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6A6A" w:rsidRPr="00E06A6A" w:rsidRDefault="00E06A6A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Line 193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left:0;text-align:left;margin-left:56.7pt;margin-top:19.85pt;width:518.8pt;height:802.3pt;z-index: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D8DEhTqDgAAfwABAA4AAAAA&#10;AAAAAAAAAAAALgIAAGRycy9lMm9Eb2MueG1sUEsBAi0AFAAGAAgAAAAhAIxDtsrhAAAADAEAAA8A&#10;AAAAAAAAAAAAAAAARBEAAGRycy9kb3ducmV2LnhtbFBLBQYAAAAABAAEAPMAAABSEgAAAAA=&#10;" o:allowincell="f">
                <v:rect id="Rectangle 131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132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133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34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35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36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37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38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39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40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1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2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3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44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5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6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06A6A" w:rsidRPr="003B6EF6" w:rsidRDefault="003B6EF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47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F039FE" w:rsidRPr="00627B06" w:rsidRDefault="00F039FE" w:rsidP="00F039F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lang w:val="ru-RU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П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0</w:t>
                        </w:r>
                        <w:r w:rsidR="00F40781">
                          <w:rPr>
                            <w:rFonts w:ascii="Times New Roman" w:hAnsi="Times New Roman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.0</w:t>
                        </w:r>
                        <w:r w:rsidR="00F80266">
                          <w:rPr>
                            <w:rFonts w:ascii="Times New Roman" w:hAnsi="Times New Roman"/>
                            <w:lang w:val="ru-RU"/>
                          </w:rPr>
                          <w:t>1</w:t>
                        </w:r>
                        <w:bookmarkStart w:id="1" w:name="_GoBack"/>
                        <w:bookmarkEnd w:id="1"/>
                        <w:r w:rsidRPr="00627B06">
                          <w:rPr>
                            <w:rFonts w:ascii="Times New Roman" w:hAnsi="Times New Roman"/>
                            <w:lang w:val="ru-RU"/>
                          </w:rPr>
                          <w:t>.ГЧ</w:t>
                        </w:r>
                      </w:p>
                      <w:p w:rsidR="00E06A6A" w:rsidRPr="00E06A6A" w:rsidRDefault="00E06A6A" w:rsidP="00E06A6A">
                        <w:pPr>
                          <w:pStyle w:val="ab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8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49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150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151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152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153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54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Разраб</w:t>
                          </w:r>
                          <w:proofErr w:type="spellEnd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5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C13853" w:rsidRDefault="00C1385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Белькевич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Р.И.</w:t>
                          </w:r>
                        </w:p>
                      </w:txbxContent>
                    </v:textbox>
                  </v:rect>
                </v:group>
                <v:group id="Group 156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15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Провер</w:t>
                          </w:r>
                          <w:proofErr w:type="spellEnd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C13853" w:rsidRPr="000B542E" w:rsidRDefault="00C13853" w:rsidP="00C1385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Блинова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Е.А.</w:t>
                          </w:r>
                        </w:p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9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16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16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0B542E" w:rsidRPr="000B542E" w:rsidRDefault="00C13853" w:rsidP="000B542E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Блинова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Е.А.</w:t>
                          </w:r>
                        </w:p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2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16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6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0B542E" w:rsidRDefault="00C1385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Жиляк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Н.А.</w:t>
                          </w:r>
                        </w:p>
                      </w:txbxContent>
                    </v:textbox>
                  </v:rect>
                </v:group>
                <v:group id="Group 165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166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0B542E" w:rsidRDefault="00E06A6A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proofErr w:type="spellEnd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7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0B542E" w:rsidRDefault="00C1385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Смелов В.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В</w:t>
                          </w:r>
                          <w:proofErr w:type="gramEnd"/>
                        </w:p>
                      </w:txbxContent>
                    </v:textbox>
                  </v:rect>
                </v:group>
                <v:line id="Line 168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169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06A6A" w:rsidRPr="0049610F" w:rsidRDefault="0049610F" w:rsidP="00F40781">
                        <w:pPr>
                          <w:pStyle w:val="ab"/>
                          <w:suppressAutoHyphens/>
                          <w:spacing w:before="120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  <w:r w:rsidRPr="0049610F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 xml:space="preserve">Таблица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результатов расчета</w:t>
                        </w:r>
                        <w:r w:rsidRPr="0049610F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 xml:space="preserve"> экономических показателей</w:t>
                        </w:r>
                      </w:p>
                    </w:txbxContent>
                  </v:textbox>
                </v:rect>
                <v:line id="Line 170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171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172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173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4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75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E06A6A" w:rsidRPr="003B6EF6" w:rsidRDefault="003B6EF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76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177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178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DF0DB5" w:rsidRPr="003C2ECD" w:rsidRDefault="00DF0DB5" w:rsidP="00DF0DB5">
                        <w:pPr>
                          <w:pStyle w:val="ab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3C2ECD">
                          <w:rPr>
                            <w:rFonts w:ascii="Times New Roman" w:hAnsi="Times New Roman"/>
                          </w:rPr>
                          <w:t>БГТУ</w:t>
                        </w:r>
                        <w:r w:rsidRPr="003C2ECD">
                          <w:rPr>
                            <w:rFonts w:ascii="Times New Roman" w:hAnsi="Times New Roman"/>
                            <w:lang w:val="en-US"/>
                          </w:rPr>
                          <w:t xml:space="preserve"> </w:t>
                        </w:r>
                        <w:r w:rsidRPr="003C2ECD">
                          <w:rPr>
                            <w:rFonts w:ascii="Times New Roman" w:hAnsi="Times New Roman"/>
                            <w:color w:val="000000"/>
                            <w:szCs w:val="28"/>
                            <w:shd w:val="clear" w:color="auto" w:fill="FFFFFF"/>
                          </w:rPr>
                          <w:t>844190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Cs w:val="28"/>
                            <w:shd w:val="clear" w:color="auto" w:fill="FFFFFF"/>
                            <w:lang w:val="ru-RU"/>
                          </w:rPr>
                          <w:t>30, 2017</w:t>
                        </w:r>
                      </w:p>
                      <w:p w:rsidR="00DF0DB5" w:rsidRPr="000C5B2C" w:rsidRDefault="00DF0DB5" w:rsidP="00DF0DB5"/>
                      <w:p w:rsidR="00DF0DB5" w:rsidRPr="000C5B2C" w:rsidRDefault="00DF0DB5" w:rsidP="00DF0DB5"/>
                      <w:p w:rsidR="00E06A6A" w:rsidRPr="00F039F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9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80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181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182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group id="Group 183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184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85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86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rect id="Rectangle 187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88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E06A6A" w:rsidRPr="000B542E" w:rsidRDefault="00E06A6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89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190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E06A6A" w:rsidRDefault="00E06A6A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1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E06A6A" w:rsidRDefault="00E06A6A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2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E06A6A" w:rsidRPr="00E06A6A" w:rsidRDefault="00E06A6A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93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w10:wrap anchorx="page" anchory="page"/>
                <w10:anchorlock/>
              </v:group>
            </w:pict>
          </mc:Fallback>
        </mc:AlternateContent>
      </w:r>
    </w:p>
    <w:p w:rsidR="00732136" w:rsidRDefault="00E52898" w:rsidP="00732136">
      <w:pPr>
        <w:pStyle w:val="ab"/>
        <w:rPr>
          <w:rFonts w:ascii="Times New Roman" w:hAnsi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8574405</wp:posOffset>
                </wp:positionV>
                <wp:extent cx="201930" cy="274320"/>
                <wp:effectExtent l="0" t="0" r="0" b="0"/>
                <wp:wrapNone/>
                <wp:docPr id="1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EF6" w:rsidRPr="003B6EF6" w:rsidRDefault="003B6EF6">
                            <w:pP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3B6EF6"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90" type="#_x0000_t202" style="position:absolute;left:0;text-align:left;margin-left:349.9pt;margin-top:675.15pt;width:15.9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E2ugIAAMI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" filled="f" stroked="f">
                <v:textbox>
                  <w:txbxContent>
                    <w:p w:rsidR="003B6EF6" w:rsidRPr="003B6EF6" w:rsidRDefault="003B6EF6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3B6EF6">
                        <w:rPr>
                          <w:i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F78B5">
        <w:rPr>
          <w:rFonts w:ascii="Times New Roman" w:hAnsi="Times New Roman"/>
        </w:rPr>
        <w:br w:type="page"/>
      </w: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p w:rsidR="00732136" w:rsidRDefault="00732136" w:rsidP="00732136">
      <w:pPr>
        <w:pStyle w:val="ab"/>
        <w:rPr>
          <w:rFonts w:ascii="Times New Roman" w:hAnsi="Times New Roman"/>
          <w:lang w:val="ru-RU"/>
        </w:rPr>
      </w:pP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2551"/>
      </w:tblGrid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-108"/>
              <w:jc w:val="center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Наименование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показателя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5"/>
              <w:jc w:val="center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Значение</w:t>
            </w:r>
            <w:proofErr w:type="spellEnd"/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Время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разработки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мес.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  <w:tab w:val="center" w:pos="1632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2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Количество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программистов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,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чел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  <w:tab w:val="center" w:pos="1632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1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 xml:space="preserve">Зарплата с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отчислениями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664B41" w:rsidRDefault="00C13853" w:rsidP="00C13853">
            <w:pPr>
              <w:tabs>
                <w:tab w:val="left" w:pos="34"/>
                <w:tab w:val="center" w:pos="1632"/>
              </w:tabs>
              <w:ind w:left="34"/>
              <w:jc w:val="center"/>
              <w:rPr>
                <w:rFonts w:ascii="Calibri" w:eastAsia="Calibri" w:hAnsi="Calibri"/>
                <w:szCs w:val="28"/>
                <w:lang w:val="ru-RU"/>
              </w:rPr>
            </w:pPr>
            <w:r w:rsidRPr="00C13853">
              <w:rPr>
                <w:rFonts w:ascii="Calibri" w:eastAsia="Calibri" w:hAnsi="Calibri"/>
                <w:szCs w:val="28"/>
              </w:rPr>
              <w:t>2673</w:t>
            </w:r>
            <w:r w:rsidR="00664B41">
              <w:rPr>
                <w:rFonts w:ascii="Calibri" w:eastAsia="Calibri" w:hAnsi="Calibri"/>
                <w:szCs w:val="28"/>
                <w:lang w:val="ru-RU"/>
              </w:rPr>
              <w:t>,00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Расходы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на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материалы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, оплату машинного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времени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,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пр</w:t>
            </w:r>
            <w:r w:rsidRPr="00C13853">
              <w:rPr>
                <w:rFonts w:ascii="Calibri" w:eastAsia="Calibri" w:hAnsi="Calibri"/>
                <w:szCs w:val="28"/>
              </w:rPr>
              <w:t>о</w:t>
            </w:r>
            <w:r w:rsidRPr="00C13853">
              <w:rPr>
                <w:rFonts w:ascii="Calibri" w:eastAsia="Calibri" w:hAnsi="Calibri"/>
                <w:szCs w:val="28"/>
              </w:rPr>
              <w:t>чие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206,86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Накладные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расходы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664B41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  <w:lang w:val="ru-RU"/>
              </w:rPr>
            </w:pPr>
            <w:r w:rsidRPr="00C13853">
              <w:rPr>
                <w:rFonts w:ascii="Calibri" w:eastAsia="Calibri" w:hAnsi="Calibri"/>
                <w:szCs w:val="28"/>
              </w:rPr>
              <w:t>1800</w:t>
            </w:r>
            <w:r w:rsidR="00664B41">
              <w:rPr>
                <w:rFonts w:ascii="Calibri" w:eastAsia="Calibri" w:hAnsi="Calibri"/>
                <w:szCs w:val="28"/>
                <w:lang w:val="ru-RU"/>
              </w:rPr>
              <w:t>,00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Себестоимость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разработки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программного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средства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4699,86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Расходы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на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сопровождение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и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адаптацию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469,99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Полная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себестоимость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5169,85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Цена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разработки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с НДС, руб.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8064,97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Прибыль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от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реализации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664B41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  <w:lang w:val="ru-RU"/>
              </w:rPr>
            </w:pPr>
            <w:r w:rsidRPr="00C13853">
              <w:rPr>
                <w:rFonts w:ascii="Calibri" w:eastAsia="Calibri" w:hAnsi="Calibri"/>
                <w:szCs w:val="28"/>
              </w:rPr>
              <w:t>1551</w:t>
            </w:r>
            <w:r w:rsidR="00664B41">
              <w:rPr>
                <w:rFonts w:ascii="Calibri" w:eastAsia="Calibri" w:hAnsi="Calibri"/>
                <w:szCs w:val="28"/>
                <w:lang w:val="ru-RU"/>
              </w:rPr>
              <w:t>,00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Рентабельность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разработки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r w:rsidRPr="00C13853">
              <w:rPr>
                <w:rFonts w:ascii="Calibri" w:eastAsia="Calibri" w:hAnsi="Calibri"/>
                <w:szCs w:val="28"/>
              </w:rPr>
              <w:t>30</w:t>
            </w:r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Эффект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разработки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853" w:rsidRPr="00C13853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Прирост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клиентов</w:t>
            </w:r>
            <w:proofErr w:type="spellEnd"/>
          </w:p>
        </w:tc>
      </w:tr>
      <w:tr w:rsidR="00C13853" w:rsidTr="00991CEE"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853" w:rsidRPr="00C13853" w:rsidRDefault="00C13853" w:rsidP="00C13853">
            <w:pPr>
              <w:ind w:left="34"/>
              <w:rPr>
                <w:rFonts w:ascii="Calibri" w:eastAsia="Calibri" w:hAnsi="Calibri"/>
                <w:szCs w:val="28"/>
              </w:rPr>
            </w:pPr>
            <w:proofErr w:type="spellStart"/>
            <w:r w:rsidRPr="00C13853">
              <w:rPr>
                <w:rFonts w:ascii="Calibri" w:eastAsia="Calibri" w:hAnsi="Calibri"/>
                <w:szCs w:val="28"/>
              </w:rPr>
              <w:t>Ожидаемое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увеличение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прибыли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бассейна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 xml:space="preserve"> в </w:t>
            </w:r>
            <w:proofErr w:type="spellStart"/>
            <w:r w:rsidRPr="00C13853">
              <w:rPr>
                <w:rFonts w:ascii="Calibri" w:eastAsia="Calibri" w:hAnsi="Calibri"/>
                <w:szCs w:val="28"/>
              </w:rPr>
              <w:t>месяц</w:t>
            </w:r>
            <w:proofErr w:type="spellEnd"/>
            <w:r w:rsidRPr="00C13853">
              <w:rPr>
                <w:rFonts w:ascii="Calibri" w:eastAsia="Calibri" w:hAnsi="Calibri"/>
                <w:szCs w:val="28"/>
              </w:rPr>
              <w:t>, руб.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853" w:rsidRPr="00664B41" w:rsidRDefault="00C13853" w:rsidP="00C13853">
            <w:pPr>
              <w:tabs>
                <w:tab w:val="left" w:pos="34"/>
              </w:tabs>
              <w:ind w:left="34"/>
              <w:jc w:val="center"/>
              <w:rPr>
                <w:rFonts w:ascii="Calibri" w:eastAsia="Calibri" w:hAnsi="Calibri"/>
                <w:szCs w:val="28"/>
                <w:lang w:val="ru-RU"/>
              </w:rPr>
            </w:pPr>
            <w:r w:rsidRPr="00C13853">
              <w:rPr>
                <w:rFonts w:ascii="Calibri" w:eastAsia="Calibri" w:hAnsi="Calibri"/>
                <w:szCs w:val="28"/>
              </w:rPr>
              <w:t>760</w:t>
            </w:r>
            <w:r w:rsidR="00664B41">
              <w:rPr>
                <w:rFonts w:ascii="Calibri" w:eastAsia="Calibri" w:hAnsi="Calibri"/>
                <w:szCs w:val="28"/>
                <w:lang w:val="ru-RU"/>
              </w:rPr>
              <w:t>,00</w:t>
            </w:r>
          </w:p>
        </w:tc>
      </w:tr>
    </w:tbl>
    <w:p w:rsidR="00E06A6A" w:rsidRPr="004F78B5" w:rsidRDefault="00E06A6A" w:rsidP="00732136">
      <w:pPr>
        <w:pStyle w:val="ab"/>
        <w:rPr>
          <w:rFonts w:ascii="Times New Roman" w:hAnsi="Times New Roman"/>
        </w:rPr>
      </w:pPr>
    </w:p>
    <w:sectPr w:rsidR="00E06A6A" w:rsidRPr="004F78B5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6A"/>
    <w:rsid w:val="000B33E6"/>
    <w:rsid w:val="000B542E"/>
    <w:rsid w:val="000E13A2"/>
    <w:rsid w:val="001411C6"/>
    <w:rsid w:val="001B119D"/>
    <w:rsid w:val="00201050"/>
    <w:rsid w:val="00310962"/>
    <w:rsid w:val="003B6EF6"/>
    <w:rsid w:val="00471719"/>
    <w:rsid w:val="0049610F"/>
    <w:rsid w:val="004F78B5"/>
    <w:rsid w:val="00532807"/>
    <w:rsid w:val="00613435"/>
    <w:rsid w:val="00664B41"/>
    <w:rsid w:val="006E3FF4"/>
    <w:rsid w:val="00732136"/>
    <w:rsid w:val="00937430"/>
    <w:rsid w:val="00991CEE"/>
    <w:rsid w:val="00B027F8"/>
    <w:rsid w:val="00B14B03"/>
    <w:rsid w:val="00C13853"/>
    <w:rsid w:val="00CB1BC0"/>
    <w:rsid w:val="00CC16A5"/>
    <w:rsid w:val="00DF0DB5"/>
    <w:rsid w:val="00E06A6A"/>
    <w:rsid w:val="00E40B41"/>
    <w:rsid w:val="00E52898"/>
    <w:rsid w:val="00F039FE"/>
    <w:rsid w:val="00F40781"/>
    <w:rsid w:val="00F8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F40781"/>
    <w:pPr>
      <w:ind w:left="1066" w:hanging="357"/>
      <w:jc w:val="both"/>
    </w:pPr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Чертежный Знак"/>
    <w:basedOn w:val="a0"/>
    <w:link w:val="ab"/>
    <w:rsid w:val="00DF0DB5"/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F40781"/>
    <w:pPr>
      <w:ind w:left="1066" w:hanging="357"/>
      <w:jc w:val="both"/>
    </w:pPr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Чертежный Знак"/>
    <w:basedOn w:val="a0"/>
    <w:link w:val="ab"/>
    <w:rsid w:val="00DF0DB5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Fufel</cp:lastModifiedBy>
  <cp:revision>7</cp:revision>
  <cp:lastPrinted>2013-05-28T22:23:00Z</cp:lastPrinted>
  <dcterms:created xsi:type="dcterms:W3CDTF">2017-06-01T09:04:00Z</dcterms:created>
  <dcterms:modified xsi:type="dcterms:W3CDTF">2017-06-06T08:27:00Z</dcterms:modified>
</cp:coreProperties>
</file>